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C35" w14:textId="7EEB001F" w:rsidR="00FA1CC0" w:rsidRDefault="00296123">
      <w:pPr>
        <w:pStyle w:val="Title"/>
        <w:jc w:val="right"/>
      </w:pPr>
      <w:r>
        <w:fldChar w:fldCharType="begin"/>
      </w:r>
      <w:r>
        <w:instrText xml:space="preserve"> SUBJECT  \* MERGEFORMAT </w:instrText>
      </w:r>
      <w:r>
        <w:fldChar w:fldCharType="separate"/>
      </w:r>
      <w:r w:rsidR="00091B13">
        <w:t>Perfect Time - Plan your trip</w:t>
      </w:r>
      <w:r>
        <w:fldChar w:fldCharType="end"/>
      </w:r>
    </w:p>
    <w:p w14:paraId="1F3C1C36" w14:textId="36828137" w:rsidR="00FA1CC0" w:rsidRDefault="00296123">
      <w:pPr>
        <w:pStyle w:val="Title"/>
        <w:jc w:val="right"/>
      </w:pPr>
      <w:fldSimple w:instr=" TITLE  \* MERGEFORMAT ">
        <w:r w:rsidR="00091B13">
          <w:t>Software Requirements Specification</w:t>
        </w:r>
      </w:fldSimple>
    </w:p>
    <w:p w14:paraId="1F3C1C38" w14:textId="77777777" w:rsidR="00FA1CC0" w:rsidRDefault="00FA1CC0"/>
    <w:p w14:paraId="1F3C1C39" w14:textId="77777777" w:rsidR="00FA1CC0" w:rsidRDefault="00FA1CC0"/>
    <w:p w14:paraId="1F3C1C3A" w14:textId="45D2C305" w:rsidR="00FA1CC0" w:rsidRDefault="00296123">
      <w:pPr>
        <w:pStyle w:val="Title"/>
        <w:jc w:val="right"/>
        <w:rPr>
          <w:sz w:val="28"/>
        </w:rPr>
      </w:pPr>
      <w:r>
        <w:rPr>
          <w:sz w:val="28"/>
        </w:rPr>
        <w:t>Version 1.0</w:t>
      </w:r>
    </w:p>
    <w:p w14:paraId="1F3C1C3B" w14:textId="77777777" w:rsidR="00FA1CC0" w:rsidRDefault="00FA1CC0">
      <w:pPr>
        <w:pStyle w:val="Title"/>
        <w:rPr>
          <w:sz w:val="28"/>
        </w:rPr>
      </w:pPr>
    </w:p>
    <w:p w14:paraId="1F3C1C3C" w14:textId="77777777" w:rsidR="00FA1CC0" w:rsidRDefault="00FA1CC0">
      <w:pPr>
        <w:jc w:val="right"/>
      </w:pPr>
    </w:p>
    <w:p w14:paraId="1F3C1C3E" w14:textId="21FA842F" w:rsidR="00FA1CC0" w:rsidRDefault="00296123" w:rsidP="00FF7C9B">
      <w:pPr>
        <w:pStyle w:val="InfoBlue"/>
      </w:pPr>
      <w:r>
        <w:t xml:space="preserve"> </w:t>
      </w:r>
    </w:p>
    <w:p w14:paraId="1F3C1C3F" w14:textId="77777777" w:rsidR="00FA1CC0" w:rsidRDefault="00FA1CC0">
      <w:pPr>
        <w:pStyle w:val="BodyText"/>
      </w:pPr>
    </w:p>
    <w:p w14:paraId="1F3C1C40" w14:textId="77777777" w:rsidR="00FA1CC0" w:rsidRDefault="00FA1CC0">
      <w:pPr>
        <w:pStyle w:val="BodyText"/>
        <w:sectPr w:rsidR="00FA1CC0">
          <w:headerReference w:type="default" r:id="rId8"/>
          <w:footerReference w:type="even" r:id="rId9"/>
          <w:pgSz w:w="12240" w:h="15840" w:code="1"/>
          <w:pgMar w:top="1440" w:right="1440" w:bottom="1440" w:left="1440" w:header="720" w:footer="720" w:gutter="0"/>
          <w:cols w:space="720"/>
          <w:vAlign w:val="center"/>
        </w:sectPr>
      </w:pPr>
    </w:p>
    <w:p w14:paraId="1F3C1C41" w14:textId="77777777" w:rsidR="00FA1CC0"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1CC0" w14:paraId="1F3C1C46" w14:textId="77777777">
        <w:tc>
          <w:tcPr>
            <w:tcW w:w="2304" w:type="dxa"/>
          </w:tcPr>
          <w:p w14:paraId="1F3C1C42" w14:textId="77777777" w:rsidR="00FA1CC0" w:rsidRDefault="00296123">
            <w:pPr>
              <w:pStyle w:val="Tabletext"/>
              <w:jc w:val="center"/>
              <w:rPr>
                <w:b/>
              </w:rPr>
            </w:pPr>
            <w:r>
              <w:rPr>
                <w:b/>
              </w:rPr>
              <w:t>Date</w:t>
            </w:r>
          </w:p>
        </w:tc>
        <w:tc>
          <w:tcPr>
            <w:tcW w:w="1152" w:type="dxa"/>
          </w:tcPr>
          <w:p w14:paraId="1F3C1C43" w14:textId="77777777" w:rsidR="00FA1CC0" w:rsidRDefault="00296123">
            <w:pPr>
              <w:pStyle w:val="Tabletext"/>
              <w:jc w:val="center"/>
              <w:rPr>
                <w:b/>
              </w:rPr>
            </w:pPr>
            <w:r>
              <w:rPr>
                <w:b/>
              </w:rPr>
              <w:t>Version</w:t>
            </w:r>
          </w:p>
        </w:tc>
        <w:tc>
          <w:tcPr>
            <w:tcW w:w="3744" w:type="dxa"/>
          </w:tcPr>
          <w:p w14:paraId="1F3C1C44" w14:textId="77777777" w:rsidR="00FA1CC0" w:rsidRDefault="00296123">
            <w:pPr>
              <w:pStyle w:val="Tabletext"/>
              <w:jc w:val="center"/>
              <w:rPr>
                <w:b/>
              </w:rPr>
            </w:pPr>
            <w:r>
              <w:rPr>
                <w:b/>
              </w:rPr>
              <w:t>Description</w:t>
            </w:r>
          </w:p>
        </w:tc>
        <w:tc>
          <w:tcPr>
            <w:tcW w:w="2304" w:type="dxa"/>
          </w:tcPr>
          <w:p w14:paraId="1F3C1C45" w14:textId="77777777" w:rsidR="00FA1CC0" w:rsidRDefault="00296123">
            <w:pPr>
              <w:pStyle w:val="Tabletext"/>
              <w:jc w:val="center"/>
              <w:rPr>
                <w:b/>
              </w:rPr>
            </w:pPr>
            <w:r>
              <w:rPr>
                <w:b/>
              </w:rPr>
              <w:t>Author</w:t>
            </w:r>
          </w:p>
        </w:tc>
      </w:tr>
      <w:tr w:rsidR="00FA1CC0" w14:paraId="1F3C1C4B" w14:textId="77777777">
        <w:tc>
          <w:tcPr>
            <w:tcW w:w="2304" w:type="dxa"/>
          </w:tcPr>
          <w:p w14:paraId="1F3C1C47" w14:textId="5A0B0E15" w:rsidR="00FA1CC0" w:rsidRDefault="00296123">
            <w:pPr>
              <w:pStyle w:val="Tabletext"/>
            </w:pPr>
            <w:r>
              <w:t>&lt;</w:t>
            </w:r>
            <w:r w:rsidR="00CB4BF3">
              <w:t>17/10/2018</w:t>
            </w:r>
            <w:r>
              <w:t>&gt;</w:t>
            </w:r>
          </w:p>
        </w:tc>
        <w:tc>
          <w:tcPr>
            <w:tcW w:w="1152" w:type="dxa"/>
          </w:tcPr>
          <w:p w14:paraId="1F3C1C48" w14:textId="65104028" w:rsidR="00FA1CC0" w:rsidRDefault="00296123">
            <w:pPr>
              <w:pStyle w:val="Tabletext"/>
            </w:pPr>
            <w:r>
              <w:t>&lt;</w:t>
            </w:r>
            <w:r w:rsidR="00CB4BF3">
              <w:t>1.0</w:t>
            </w:r>
            <w:r>
              <w:t>&gt;</w:t>
            </w:r>
          </w:p>
        </w:tc>
        <w:tc>
          <w:tcPr>
            <w:tcW w:w="3744" w:type="dxa"/>
          </w:tcPr>
          <w:p w14:paraId="1F3C1C49" w14:textId="5A817B8B" w:rsidR="00FA1CC0" w:rsidRDefault="00CB4BF3">
            <w:pPr>
              <w:pStyle w:val="Tabletext"/>
            </w:pPr>
            <w:r>
              <w:t>First Draft</w:t>
            </w:r>
          </w:p>
        </w:tc>
        <w:tc>
          <w:tcPr>
            <w:tcW w:w="2304" w:type="dxa"/>
          </w:tcPr>
          <w:p w14:paraId="1F3C1C4A" w14:textId="6B716D66" w:rsidR="00FA1CC0" w:rsidRDefault="00CB4BF3">
            <w:pPr>
              <w:pStyle w:val="Tabletext"/>
            </w:pPr>
            <w:r>
              <w:t>Jan Rickel</w:t>
            </w:r>
          </w:p>
        </w:tc>
      </w:tr>
      <w:tr w:rsidR="00FA1CC0" w14:paraId="1F3C1C50" w14:textId="77777777">
        <w:tc>
          <w:tcPr>
            <w:tcW w:w="2304" w:type="dxa"/>
          </w:tcPr>
          <w:p w14:paraId="1F3C1C4C" w14:textId="77777777" w:rsidR="00FA1CC0" w:rsidRDefault="00FA1CC0">
            <w:pPr>
              <w:pStyle w:val="Tabletext"/>
            </w:pPr>
          </w:p>
        </w:tc>
        <w:tc>
          <w:tcPr>
            <w:tcW w:w="1152" w:type="dxa"/>
          </w:tcPr>
          <w:p w14:paraId="1F3C1C4D" w14:textId="77777777" w:rsidR="00FA1CC0" w:rsidRDefault="00FA1CC0">
            <w:pPr>
              <w:pStyle w:val="Tabletext"/>
            </w:pPr>
          </w:p>
        </w:tc>
        <w:tc>
          <w:tcPr>
            <w:tcW w:w="3744" w:type="dxa"/>
          </w:tcPr>
          <w:p w14:paraId="1F3C1C4E" w14:textId="77777777" w:rsidR="00FA1CC0" w:rsidRDefault="00FA1CC0">
            <w:pPr>
              <w:pStyle w:val="Tabletext"/>
            </w:pPr>
          </w:p>
        </w:tc>
        <w:tc>
          <w:tcPr>
            <w:tcW w:w="2304" w:type="dxa"/>
          </w:tcPr>
          <w:p w14:paraId="1F3C1C4F" w14:textId="77777777" w:rsidR="00FA1CC0" w:rsidRDefault="00FA1CC0">
            <w:pPr>
              <w:pStyle w:val="Tabletext"/>
            </w:pPr>
          </w:p>
        </w:tc>
      </w:tr>
      <w:tr w:rsidR="00FA1CC0" w14:paraId="1F3C1C55" w14:textId="77777777">
        <w:tc>
          <w:tcPr>
            <w:tcW w:w="2304" w:type="dxa"/>
          </w:tcPr>
          <w:p w14:paraId="1F3C1C51" w14:textId="77777777" w:rsidR="00FA1CC0" w:rsidRDefault="00FA1CC0">
            <w:pPr>
              <w:pStyle w:val="Tabletext"/>
            </w:pPr>
          </w:p>
        </w:tc>
        <w:tc>
          <w:tcPr>
            <w:tcW w:w="1152" w:type="dxa"/>
          </w:tcPr>
          <w:p w14:paraId="1F3C1C52" w14:textId="77777777" w:rsidR="00FA1CC0" w:rsidRDefault="00FA1CC0">
            <w:pPr>
              <w:pStyle w:val="Tabletext"/>
            </w:pPr>
          </w:p>
        </w:tc>
        <w:tc>
          <w:tcPr>
            <w:tcW w:w="3744" w:type="dxa"/>
          </w:tcPr>
          <w:p w14:paraId="1F3C1C53" w14:textId="77777777" w:rsidR="00FA1CC0" w:rsidRDefault="00FA1CC0">
            <w:pPr>
              <w:pStyle w:val="Tabletext"/>
            </w:pPr>
          </w:p>
        </w:tc>
        <w:tc>
          <w:tcPr>
            <w:tcW w:w="2304" w:type="dxa"/>
          </w:tcPr>
          <w:p w14:paraId="1F3C1C54" w14:textId="77777777" w:rsidR="00FA1CC0" w:rsidRDefault="00FA1CC0">
            <w:pPr>
              <w:pStyle w:val="Tabletext"/>
            </w:pPr>
          </w:p>
        </w:tc>
      </w:tr>
      <w:tr w:rsidR="00FA1CC0" w14:paraId="1F3C1C5A" w14:textId="77777777">
        <w:tc>
          <w:tcPr>
            <w:tcW w:w="2304" w:type="dxa"/>
          </w:tcPr>
          <w:p w14:paraId="1F3C1C56" w14:textId="77777777" w:rsidR="00FA1CC0" w:rsidRDefault="00FA1CC0">
            <w:pPr>
              <w:pStyle w:val="Tabletext"/>
            </w:pPr>
          </w:p>
        </w:tc>
        <w:tc>
          <w:tcPr>
            <w:tcW w:w="1152" w:type="dxa"/>
          </w:tcPr>
          <w:p w14:paraId="1F3C1C57" w14:textId="77777777" w:rsidR="00FA1CC0" w:rsidRDefault="00FA1CC0">
            <w:pPr>
              <w:pStyle w:val="Tabletext"/>
            </w:pPr>
          </w:p>
        </w:tc>
        <w:tc>
          <w:tcPr>
            <w:tcW w:w="3744" w:type="dxa"/>
          </w:tcPr>
          <w:p w14:paraId="1F3C1C58" w14:textId="77777777" w:rsidR="00FA1CC0" w:rsidRDefault="00FA1CC0">
            <w:pPr>
              <w:pStyle w:val="Tabletext"/>
            </w:pPr>
          </w:p>
        </w:tc>
        <w:tc>
          <w:tcPr>
            <w:tcW w:w="2304" w:type="dxa"/>
          </w:tcPr>
          <w:p w14:paraId="1F3C1C59" w14:textId="77777777" w:rsidR="00FA1CC0" w:rsidRDefault="00FA1CC0">
            <w:pPr>
              <w:pStyle w:val="Tabletext"/>
            </w:pPr>
          </w:p>
        </w:tc>
      </w:tr>
    </w:tbl>
    <w:p w14:paraId="1F3C1C5B" w14:textId="77777777" w:rsidR="00FA1CC0" w:rsidRDefault="00FA1CC0"/>
    <w:p w14:paraId="1F3C1C5C" w14:textId="77777777" w:rsidR="00FA1CC0" w:rsidRDefault="00296123">
      <w:pPr>
        <w:pStyle w:val="Title"/>
      </w:pPr>
      <w:r>
        <w:br w:type="page"/>
      </w:r>
      <w:r>
        <w:lastRenderedPageBreak/>
        <w:t>Table of Contents</w:t>
      </w:r>
    </w:p>
    <w:p w14:paraId="3B64918D" w14:textId="667AE44A" w:rsidR="00867FA2" w:rsidRPr="00472D36" w:rsidRDefault="00296123">
      <w:pPr>
        <w:pStyle w:val="TOC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867FA2">
        <w:rPr>
          <w:noProof/>
        </w:rPr>
        <w:t>1.</w:t>
      </w:r>
      <w:r w:rsidR="00867FA2" w:rsidRPr="00472D36">
        <w:rPr>
          <w:rFonts w:asciiTheme="minorHAnsi" w:eastAsiaTheme="minorEastAsia" w:hAnsiTheme="minorHAnsi" w:cstheme="minorBidi"/>
          <w:noProof/>
          <w:sz w:val="22"/>
          <w:szCs w:val="22"/>
          <w:lang w:eastAsia="de-DE"/>
        </w:rPr>
        <w:tab/>
      </w:r>
      <w:r w:rsidR="00867FA2">
        <w:rPr>
          <w:noProof/>
        </w:rPr>
        <w:t>Introduction</w:t>
      </w:r>
      <w:r w:rsidR="00867FA2">
        <w:rPr>
          <w:noProof/>
        </w:rPr>
        <w:tab/>
      </w:r>
      <w:r w:rsidR="00867FA2">
        <w:rPr>
          <w:noProof/>
        </w:rPr>
        <w:fldChar w:fldCharType="begin"/>
      </w:r>
      <w:r w:rsidR="00867FA2">
        <w:rPr>
          <w:noProof/>
        </w:rPr>
        <w:instrText xml:space="preserve"> PAGEREF _Toc527929554 \h </w:instrText>
      </w:r>
      <w:r w:rsidR="00867FA2">
        <w:rPr>
          <w:noProof/>
        </w:rPr>
      </w:r>
      <w:r w:rsidR="00867FA2">
        <w:rPr>
          <w:noProof/>
        </w:rPr>
        <w:fldChar w:fldCharType="separate"/>
      </w:r>
      <w:r w:rsidR="003B3D6E">
        <w:rPr>
          <w:noProof/>
        </w:rPr>
        <w:t>4</w:t>
      </w:r>
      <w:r w:rsidR="00867FA2">
        <w:rPr>
          <w:noProof/>
        </w:rPr>
        <w:fldChar w:fldCharType="end"/>
      </w:r>
    </w:p>
    <w:p w14:paraId="1C30AE22" w14:textId="5090393F" w:rsidR="00867FA2" w:rsidRPr="00472D36" w:rsidRDefault="00867FA2">
      <w:pPr>
        <w:pStyle w:val="TOC2"/>
        <w:tabs>
          <w:tab w:val="left" w:pos="1000"/>
        </w:tabs>
        <w:rPr>
          <w:rFonts w:asciiTheme="minorHAnsi" w:eastAsiaTheme="minorEastAsia" w:hAnsiTheme="minorHAnsi" w:cstheme="minorBidi"/>
          <w:noProof/>
          <w:sz w:val="22"/>
          <w:szCs w:val="22"/>
          <w:lang w:eastAsia="de-DE"/>
        </w:rPr>
      </w:pPr>
      <w:r>
        <w:rPr>
          <w:noProof/>
        </w:rPr>
        <w:t>1.1</w:t>
      </w:r>
      <w:r w:rsidRPr="00472D36">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_Toc527929555 \h </w:instrText>
      </w:r>
      <w:r>
        <w:rPr>
          <w:noProof/>
        </w:rPr>
      </w:r>
      <w:r>
        <w:rPr>
          <w:noProof/>
        </w:rPr>
        <w:fldChar w:fldCharType="separate"/>
      </w:r>
      <w:r w:rsidR="003B3D6E">
        <w:rPr>
          <w:noProof/>
        </w:rPr>
        <w:t>4</w:t>
      </w:r>
      <w:r>
        <w:rPr>
          <w:noProof/>
        </w:rPr>
        <w:fldChar w:fldCharType="end"/>
      </w:r>
    </w:p>
    <w:p w14:paraId="12951503" w14:textId="01FFC639" w:rsidR="00867FA2" w:rsidRPr="00472D36" w:rsidRDefault="00867FA2">
      <w:pPr>
        <w:pStyle w:val="TOC2"/>
        <w:tabs>
          <w:tab w:val="left" w:pos="1000"/>
        </w:tabs>
        <w:rPr>
          <w:rFonts w:asciiTheme="minorHAnsi" w:eastAsiaTheme="minorEastAsia" w:hAnsiTheme="minorHAnsi" w:cstheme="minorBidi"/>
          <w:noProof/>
          <w:sz w:val="22"/>
          <w:szCs w:val="22"/>
          <w:lang w:eastAsia="de-DE"/>
        </w:rPr>
      </w:pPr>
      <w:r>
        <w:rPr>
          <w:noProof/>
        </w:rPr>
        <w:t>1.2</w:t>
      </w:r>
      <w:r w:rsidRPr="00472D36">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_Toc527929556 \h </w:instrText>
      </w:r>
      <w:r>
        <w:rPr>
          <w:noProof/>
        </w:rPr>
      </w:r>
      <w:r>
        <w:rPr>
          <w:noProof/>
        </w:rPr>
        <w:fldChar w:fldCharType="separate"/>
      </w:r>
      <w:r w:rsidR="003B3D6E">
        <w:rPr>
          <w:noProof/>
        </w:rPr>
        <w:t>4</w:t>
      </w:r>
      <w:r>
        <w:rPr>
          <w:noProof/>
        </w:rPr>
        <w:fldChar w:fldCharType="end"/>
      </w:r>
    </w:p>
    <w:p w14:paraId="7C53D294" w14:textId="3989FE0D" w:rsidR="00867FA2" w:rsidRPr="00472D36" w:rsidRDefault="00867FA2">
      <w:pPr>
        <w:pStyle w:val="TOC2"/>
        <w:tabs>
          <w:tab w:val="left" w:pos="1000"/>
        </w:tabs>
        <w:rPr>
          <w:rFonts w:asciiTheme="minorHAnsi" w:eastAsiaTheme="minorEastAsia" w:hAnsiTheme="minorHAnsi" w:cstheme="minorBidi"/>
          <w:noProof/>
          <w:sz w:val="22"/>
          <w:szCs w:val="22"/>
          <w:lang w:eastAsia="de-DE"/>
        </w:rPr>
      </w:pPr>
      <w:r>
        <w:rPr>
          <w:noProof/>
        </w:rPr>
        <w:t>1.3</w:t>
      </w:r>
      <w:r w:rsidRPr="00472D36">
        <w:rPr>
          <w:rFonts w:asciiTheme="minorHAnsi" w:eastAsiaTheme="minorEastAsia" w:hAnsiTheme="minorHAnsi" w:cstheme="minorBidi"/>
          <w:noProof/>
          <w:sz w:val="22"/>
          <w:szCs w:val="22"/>
          <w:lang w:eastAsia="de-DE"/>
        </w:rPr>
        <w:tab/>
      </w:r>
      <w:r>
        <w:rPr>
          <w:noProof/>
        </w:rPr>
        <w:t>Definitions, Acronyms, and Abbreviations</w:t>
      </w:r>
      <w:r>
        <w:rPr>
          <w:noProof/>
        </w:rPr>
        <w:tab/>
      </w:r>
      <w:r>
        <w:rPr>
          <w:noProof/>
        </w:rPr>
        <w:fldChar w:fldCharType="begin"/>
      </w:r>
      <w:r>
        <w:rPr>
          <w:noProof/>
        </w:rPr>
        <w:instrText xml:space="preserve"> PAGEREF _Toc527929557 \h </w:instrText>
      </w:r>
      <w:r>
        <w:rPr>
          <w:noProof/>
        </w:rPr>
      </w:r>
      <w:r>
        <w:rPr>
          <w:noProof/>
        </w:rPr>
        <w:fldChar w:fldCharType="separate"/>
      </w:r>
      <w:r w:rsidR="003B3D6E">
        <w:rPr>
          <w:noProof/>
        </w:rPr>
        <w:t>5</w:t>
      </w:r>
      <w:r>
        <w:rPr>
          <w:noProof/>
        </w:rPr>
        <w:fldChar w:fldCharType="end"/>
      </w:r>
    </w:p>
    <w:p w14:paraId="36C26456" w14:textId="319D7081" w:rsidR="00867FA2" w:rsidRPr="00472D36" w:rsidRDefault="00867FA2">
      <w:pPr>
        <w:pStyle w:val="TOC2"/>
        <w:tabs>
          <w:tab w:val="left" w:pos="1000"/>
        </w:tabs>
        <w:rPr>
          <w:rFonts w:asciiTheme="minorHAnsi" w:eastAsiaTheme="minorEastAsia" w:hAnsiTheme="minorHAnsi" w:cstheme="minorBidi"/>
          <w:noProof/>
          <w:sz w:val="22"/>
          <w:szCs w:val="22"/>
          <w:lang w:eastAsia="de-DE"/>
        </w:rPr>
      </w:pPr>
      <w:r>
        <w:rPr>
          <w:noProof/>
        </w:rPr>
        <w:t>1.4</w:t>
      </w:r>
      <w:r w:rsidRPr="00472D36">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_Toc527929558 \h </w:instrText>
      </w:r>
      <w:r>
        <w:rPr>
          <w:noProof/>
        </w:rPr>
      </w:r>
      <w:r>
        <w:rPr>
          <w:noProof/>
        </w:rPr>
        <w:fldChar w:fldCharType="separate"/>
      </w:r>
      <w:r w:rsidR="003B3D6E">
        <w:rPr>
          <w:noProof/>
        </w:rPr>
        <w:t>5</w:t>
      </w:r>
      <w:r>
        <w:rPr>
          <w:noProof/>
        </w:rPr>
        <w:fldChar w:fldCharType="end"/>
      </w:r>
    </w:p>
    <w:p w14:paraId="5A9018B9" w14:textId="79A69757" w:rsidR="00867FA2" w:rsidRPr="00472D36" w:rsidRDefault="00867FA2">
      <w:pPr>
        <w:pStyle w:val="TOC2"/>
        <w:tabs>
          <w:tab w:val="left" w:pos="1000"/>
        </w:tabs>
        <w:rPr>
          <w:rFonts w:asciiTheme="minorHAnsi" w:eastAsiaTheme="minorEastAsia" w:hAnsiTheme="minorHAnsi" w:cstheme="minorBidi"/>
          <w:noProof/>
          <w:sz w:val="22"/>
          <w:szCs w:val="22"/>
          <w:lang w:eastAsia="de-DE"/>
        </w:rPr>
      </w:pPr>
      <w:r>
        <w:rPr>
          <w:noProof/>
        </w:rPr>
        <w:t>1.5</w:t>
      </w:r>
      <w:r w:rsidRPr="00472D36">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_Toc527929559 \h </w:instrText>
      </w:r>
      <w:r>
        <w:rPr>
          <w:noProof/>
        </w:rPr>
      </w:r>
      <w:r>
        <w:rPr>
          <w:noProof/>
        </w:rPr>
        <w:fldChar w:fldCharType="separate"/>
      </w:r>
      <w:r w:rsidR="003B3D6E">
        <w:rPr>
          <w:noProof/>
        </w:rPr>
        <w:t>5</w:t>
      </w:r>
      <w:r>
        <w:rPr>
          <w:noProof/>
        </w:rPr>
        <w:fldChar w:fldCharType="end"/>
      </w:r>
    </w:p>
    <w:p w14:paraId="6511571C" w14:textId="7A0838E9" w:rsidR="00867FA2" w:rsidRPr="00472D36" w:rsidRDefault="00867FA2">
      <w:pPr>
        <w:pStyle w:val="TOC1"/>
        <w:tabs>
          <w:tab w:val="left" w:pos="432"/>
        </w:tabs>
        <w:rPr>
          <w:rFonts w:asciiTheme="minorHAnsi" w:eastAsiaTheme="minorEastAsia" w:hAnsiTheme="minorHAnsi" w:cstheme="minorBidi"/>
          <w:noProof/>
          <w:sz w:val="22"/>
          <w:szCs w:val="22"/>
          <w:lang w:eastAsia="de-DE"/>
        </w:rPr>
      </w:pPr>
      <w:r>
        <w:rPr>
          <w:noProof/>
        </w:rPr>
        <w:t>2.</w:t>
      </w:r>
      <w:r w:rsidRPr="00472D36">
        <w:rPr>
          <w:rFonts w:asciiTheme="minorHAnsi" w:eastAsiaTheme="minorEastAsia" w:hAnsiTheme="minorHAnsi" w:cstheme="minorBidi"/>
          <w:noProof/>
          <w:sz w:val="22"/>
          <w:szCs w:val="22"/>
          <w:lang w:eastAsia="de-DE"/>
        </w:rPr>
        <w:tab/>
      </w:r>
      <w:r>
        <w:rPr>
          <w:noProof/>
        </w:rPr>
        <w:t>Overall Description</w:t>
      </w:r>
      <w:r>
        <w:rPr>
          <w:noProof/>
        </w:rPr>
        <w:tab/>
      </w:r>
      <w:r>
        <w:rPr>
          <w:noProof/>
        </w:rPr>
        <w:fldChar w:fldCharType="begin"/>
      </w:r>
      <w:r>
        <w:rPr>
          <w:noProof/>
        </w:rPr>
        <w:instrText xml:space="preserve"> PAGEREF _Toc527929560 \h </w:instrText>
      </w:r>
      <w:r>
        <w:rPr>
          <w:noProof/>
        </w:rPr>
      </w:r>
      <w:r>
        <w:rPr>
          <w:noProof/>
        </w:rPr>
        <w:fldChar w:fldCharType="separate"/>
      </w:r>
      <w:r w:rsidR="003B3D6E">
        <w:rPr>
          <w:noProof/>
        </w:rPr>
        <w:t>5</w:t>
      </w:r>
      <w:r>
        <w:rPr>
          <w:noProof/>
        </w:rPr>
        <w:fldChar w:fldCharType="end"/>
      </w:r>
    </w:p>
    <w:p w14:paraId="6547A835" w14:textId="40CCFFC9" w:rsidR="00867FA2" w:rsidRPr="00472D36" w:rsidRDefault="00867FA2">
      <w:pPr>
        <w:pStyle w:val="TOC1"/>
        <w:tabs>
          <w:tab w:val="left" w:pos="432"/>
        </w:tabs>
        <w:rPr>
          <w:rFonts w:asciiTheme="minorHAnsi" w:eastAsiaTheme="minorEastAsia" w:hAnsiTheme="minorHAnsi" w:cstheme="minorBidi"/>
          <w:noProof/>
          <w:sz w:val="22"/>
          <w:szCs w:val="22"/>
          <w:lang w:eastAsia="de-DE"/>
        </w:rPr>
      </w:pPr>
      <w:r>
        <w:rPr>
          <w:noProof/>
        </w:rPr>
        <w:t>3.</w:t>
      </w:r>
      <w:r w:rsidRPr="00472D36">
        <w:rPr>
          <w:rFonts w:asciiTheme="minorHAnsi" w:eastAsiaTheme="minorEastAsia" w:hAnsiTheme="minorHAnsi" w:cstheme="minorBidi"/>
          <w:noProof/>
          <w:sz w:val="22"/>
          <w:szCs w:val="22"/>
          <w:lang w:eastAsia="de-DE"/>
        </w:rPr>
        <w:tab/>
      </w:r>
      <w:r>
        <w:rPr>
          <w:noProof/>
        </w:rPr>
        <w:t>Specific Requirements</w:t>
      </w:r>
      <w:r>
        <w:rPr>
          <w:noProof/>
        </w:rPr>
        <w:tab/>
      </w:r>
      <w:r>
        <w:rPr>
          <w:noProof/>
        </w:rPr>
        <w:fldChar w:fldCharType="begin"/>
      </w:r>
      <w:r>
        <w:rPr>
          <w:noProof/>
        </w:rPr>
        <w:instrText xml:space="preserve"> PAGEREF _Toc527929561 \h </w:instrText>
      </w:r>
      <w:r>
        <w:rPr>
          <w:noProof/>
        </w:rPr>
      </w:r>
      <w:r>
        <w:rPr>
          <w:noProof/>
        </w:rPr>
        <w:fldChar w:fldCharType="separate"/>
      </w:r>
      <w:r w:rsidR="003B3D6E">
        <w:rPr>
          <w:noProof/>
        </w:rPr>
        <w:t>6</w:t>
      </w:r>
      <w:r>
        <w:rPr>
          <w:noProof/>
        </w:rPr>
        <w:fldChar w:fldCharType="end"/>
      </w:r>
    </w:p>
    <w:p w14:paraId="090CEDB2" w14:textId="545B3DE5" w:rsidR="00867FA2" w:rsidRPr="00472D36" w:rsidRDefault="00867FA2">
      <w:pPr>
        <w:pStyle w:val="TOC2"/>
        <w:tabs>
          <w:tab w:val="left" w:pos="1000"/>
        </w:tabs>
        <w:rPr>
          <w:rFonts w:asciiTheme="minorHAnsi" w:eastAsiaTheme="minorEastAsia" w:hAnsiTheme="minorHAnsi" w:cstheme="minorBidi"/>
          <w:noProof/>
          <w:sz w:val="22"/>
          <w:szCs w:val="22"/>
          <w:lang w:eastAsia="de-DE"/>
        </w:rPr>
      </w:pPr>
      <w:r>
        <w:rPr>
          <w:noProof/>
        </w:rPr>
        <w:t>3.1</w:t>
      </w:r>
      <w:r w:rsidRPr="00472D36">
        <w:rPr>
          <w:rFonts w:asciiTheme="minorHAnsi" w:eastAsiaTheme="minorEastAsia" w:hAnsiTheme="minorHAnsi" w:cstheme="minorBidi"/>
          <w:noProof/>
          <w:sz w:val="22"/>
          <w:szCs w:val="22"/>
          <w:lang w:eastAsia="de-DE"/>
        </w:rPr>
        <w:tab/>
      </w:r>
      <w:r>
        <w:rPr>
          <w:noProof/>
        </w:rPr>
        <w:t>Functionality</w:t>
      </w:r>
      <w:r>
        <w:rPr>
          <w:noProof/>
        </w:rPr>
        <w:tab/>
      </w:r>
      <w:r>
        <w:rPr>
          <w:noProof/>
        </w:rPr>
        <w:fldChar w:fldCharType="begin"/>
      </w:r>
      <w:r>
        <w:rPr>
          <w:noProof/>
        </w:rPr>
        <w:instrText xml:space="preserve"> PAGEREF _Toc527929562 \h </w:instrText>
      </w:r>
      <w:r>
        <w:rPr>
          <w:noProof/>
        </w:rPr>
      </w:r>
      <w:r>
        <w:rPr>
          <w:noProof/>
        </w:rPr>
        <w:fldChar w:fldCharType="separate"/>
      </w:r>
      <w:r w:rsidR="003B3D6E">
        <w:rPr>
          <w:noProof/>
        </w:rPr>
        <w:t>6</w:t>
      </w:r>
      <w:r>
        <w:rPr>
          <w:noProof/>
        </w:rPr>
        <w:fldChar w:fldCharType="end"/>
      </w:r>
    </w:p>
    <w:p w14:paraId="5007837B" w14:textId="18804E96" w:rsidR="00867FA2" w:rsidRPr="00472D36" w:rsidRDefault="00867FA2">
      <w:pPr>
        <w:pStyle w:val="TOC3"/>
        <w:rPr>
          <w:rFonts w:asciiTheme="minorHAnsi" w:eastAsiaTheme="minorEastAsia" w:hAnsiTheme="minorHAnsi" w:cstheme="minorBidi"/>
          <w:noProof/>
          <w:sz w:val="22"/>
          <w:szCs w:val="22"/>
          <w:lang w:eastAsia="de-DE"/>
        </w:rPr>
      </w:pPr>
      <w:r>
        <w:rPr>
          <w:noProof/>
        </w:rPr>
        <w:t>3.1.1</w:t>
      </w:r>
      <w:r w:rsidRPr="00472D36">
        <w:rPr>
          <w:rFonts w:asciiTheme="minorHAnsi" w:eastAsiaTheme="minorEastAsia" w:hAnsiTheme="minorHAnsi" w:cstheme="minorBidi"/>
          <w:noProof/>
          <w:sz w:val="22"/>
          <w:szCs w:val="22"/>
          <w:lang w:eastAsia="de-DE"/>
        </w:rPr>
        <w:tab/>
      </w:r>
      <w:r>
        <w:rPr>
          <w:noProof/>
        </w:rPr>
        <w:t>&lt;Core&gt;</w:t>
      </w:r>
      <w:r>
        <w:rPr>
          <w:noProof/>
        </w:rPr>
        <w:tab/>
      </w:r>
      <w:r>
        <w:rPr>
          <w:noProof/>
        </w:rPr>
        <w:fldChar w:fldCharType="begin"/>
      </w:r>
      <w:r>
        <w:rPr>
          <w:noProof/>
        </w:rPr>
        <w:instrText xml:space="preserve"> PAGEREF _Toc527929563 \h </w:instrText>
      </w:r>
      <w:r>
        <w:rPr>
          <w:noProof/>
        </w:rPr>
      </w:r>
      <w:r>
        <w:rPr>
          <w:noProof/>
        </w:rPr>
        <w:fldChar w:fldCharType="separate"/>
      </w:r>
      <w:r w:rsidR="003B3D6E">
        <w:rPr>
          <w:noProof/>
        </w:rPr>
        <w:t>7</w:t>
      </w:r>
      <w:r>
        <w:rPr>
          <w:noProof/>
        </w:rPr>
        <w:fldChar w:fldCharType="end"/>
      </w:r>
    </w:p>
    <w:p w14:paraId="4B4BD9E7" w14:textId="5A421883" w:rsidR="00867FA2" w:rsidRPr="00472D36" w:rsidRDefault="00867FA2">
      <w:pPr>
        <w:pStyle w:val="TOC3"/>
        <w:rPr>
          <w:rFonts w:asciiTheme="minorHAnsi" w:eastAsiaTheme="minorEastAsia" w:hAnsiTheme="minorHAnsi" w:cstheme="minorBidi"/>
          <w:noProof/>
          <w:sz w:val="22"/>
          <w:szCs w:val="22"/>
          <w:lang w:eastAsia="de-DE"/>
        </w:rPr>
      </w:pPr>
      <w:r>
        <w:rPr>
          <w:noProof/>
        </w:rPr>
        <w:t>3.1.2</w:t>
      </w:r>
      <w:r w:rsidRPr="00472D36">
        <w:rPr>
          <w:rFonts w:asciiTheme="minorHAnsi" w:eastAsiaTheme="minorEastAsia" w:hAnsiTheme="minorHAnsi" w:cstheme="minorBidi"/>
          <w:noProof/>
          <w:sz w:val="22"/>
          <w:szCs w:val="22"/>
          <w:lang w:eastAsia="de-DE"/>
        </w:rPr>
        <w:tab/>
      </w:r>
      <w:r>
        <w:rPr>
          <w:noProof/>
        </w:rPr>
        <w:t>&lt;Account&gt;</w:t>
      </w:r>
      <w:r>
        <w:rPr>
          <w:noProof/>
        </w:rPr>
        <w:tab/>
      </w:r>
      <w:r>
        <w:rPr>
          <w:noProof/>
        </w:rPr>
        <w:fldChar w:fldCharType="begin"/>
      </w:r>
      <w:r>
        <w:rPr>
          <w:noProof/>
        </w:rPr>
        <w:instrText xml:space="preserve"> PAGEREF _Toc527929564 \h </w:instrText>
      </w:r>
      <w:r>
        <w:rPr>
          <w:noProof/>
        </w:rPr>
      </w:r>
      <w:r>
        <w:rPr>
          <w:noProof/>
        </w:rPr>
        <w:fldChar w:fldCharType="separate"/>
      </w:r>
      <w:r w:rsidR="003B3D6E">
        <w:rPr>
          <w:noProof/>
        </w:rPr>
        <w:t>7</w:t>
      </w:r>
      <w:r>
        <w:rPr>
          <w:noProof/>
        </w:rPr>
        <w:fldChar w:fldCharType="end"/>
      </w:r>
    </w:p>
    <w:p w14:paraId="37F3530D" w14:textId="5AD4289B" w:rsidR="00867FA2" w:rsidRPr="00472D36" w:rsidRDefault="00867FA2">
      <w:pPr>
        <w:pStyle w:val="TOC3"/>
        <w:rPr>
          <w:rFonts w:asciiTheme="minorHAnsi" w:eastAsiaTheme="minorEastAsia" w:hAnsiTheme="minorHAnsi" w:cstheme="minorBidi"/>
          <w:noProof/>
          <w:sz w:val="22"/>
          <w:szCs w:val="22"/>
          <w:lang w:eastAsia="de-DE"/>
        </w:rPr>
      </w:pPr>
      <w:r>
        <w:rPr>
          <w:noProof/>
        </w:rPr>
        <w:t>3.1.3</w:t>
      </w:r>
      <w:r w:rsidRPr="00472D36">
        <w:rPr>
          <w:rFonts w:asciiTheme="minorHAnsi" w:eastAsiaTheme="minorEastAsia" w:hAnsiTheme="minorHAnsi" w:cstheme="minorBidi"/>
          <w:noProof/>
          <w:sz w:val="22"/>
          <w:szCs w:val="22"/>
          <w:lang w:eastAsia="de-DE"/>
        </w:rPr>
        <w:tab/>
      </w:r>
      <w:r>
        <w:rPr>
          <w:noProof/>
        </w:rPr>
        <w:t>&lt;CRUD&gt;</w:t>
      </w:r>
      <w:r>
        <w:rPr>
          <w:noProof/>
        </w:rPr>
        <w:tab/>
      </w:r>
      <w:r>
        <w:rPr>
          <w:noProof/>
        </w:rPr>
        <w:fldChar w:fldCharType="begin"/>
      </w:r>
      <w:r>
        <w:rPr>
          <w:noProof/>
        </w:rPr>
        <w:instrText xml:space="preserve"> PAGEREF _Toc527929565 \h </w:instrText>
      </w:r>
      <w:r>
        <w:rPr>
          <w:noProof/>
        </w:rPr>
      </w:r>
      <w:r>
        <w:rPr>
          <w:noProof/>
        </w:rPr>
        <w:fldChar w:fldCharType="separate"/>
      </w:r>
      <w:r w:rsidR="003B3D6E">
        <w:rPr>
          <w:noProof/>
        </w:rPr>
        <w:t>7</w:t>
      </w:r>
      <w:r>
        <w:rPr>
          <w:noProof/>
        </w:rPr>
        <w:fldChar w:fldCharType="end"/>
      </w:r>
    </w:p>
    <w:p w14:paraId="0CC5F54A" w14:textId="1C3E4F9C" w:rsidR="00867FA2" w:rsidRPr="00472D36" w:rsidRDefault="00867FA2">
      <w:pPr>
        <w:pStyle w:val="TOC2"/>
        <w:tabs>
          <w:tab w:val="left" w:pos="1000"/>
        </w:tabs>
        <w:rPr>
          <w:rFonts w:asciiTheme="minorHAnsi" w:eastAsiaTheme="minorEastAsia" w:hAnsiTheme="minorHAnsi" w:cstheme="minorBidi"/>
          <w:noProof/>
          <w:sz w:val="22"/>
          <w:szCs w:val="22"/>
          <w:lang w:eastAsia="de-DE"/>
        </w:rPr>
      </w:pPr>
      <w:r>
        <w:rPr>
          <w:noProof/>
        </w:rPr>
        <w:t>3.2</w:t>
      </w:r>
      <w:r w:rsidRPr="00472D36">
        <w:rPr>
          <w:rFonts w:asciiTheme="minorHAnsi" w:eastAsiaTheme="minorEastAsia" w:hAnsiTheme="minorHAnsi" w:cstheme="minorBidi"/>
          <w:noProof/>
          <w:sz w:val="22"/>
          <w:szCs w:val="22"/>
          <w:lang w:eastAsia="de-DE"/>
        </w:rPr>
        <w:tab/>
      </w:r>
      <w:r>
        <w:rPr>
          <w:noProof/>
        </w:rPr>
        <w:t>Usability</w:t>
      </w:r>
      <w:r>
        <w:rPr>
          <w:noProof/>
        </w:rPr>
        <w:tab/>
      </w:r>
      <w:r>
        <w:rPr>
          <w:noProof/>
        </w:rPr>
        <w:fldChar w:fldCharType="begin"/>
      </w:r>
      <w:r>
        <w:rPr>
          <w:noProof/>
        </w:rPr>
        <w:instrText xml:space="preserve"> PAGEREF _Toc527929566 \h </w:instrText>
      </w:r>
      <w:r>
        <w:rPr>
          <w:noProof/>
        </w:rPr>
      </w:r>
      <w:r>
        <w:rPr>
          <w:noProof/>
        </w:rPr>
        <w:fldChar w:fldCharType="separate"/>
      </w:r>
      <w:r w:rsidR="003B3D6E">
        <w:rPr>
          <w:noProof/>
        </w:rPr>
        <w:t>7</w:t>
      </w:r>
      <w:r>
        <w:rPr>
          <w:noProof/>
        </w:rPr>
        <w:fldChar w:fldCharType="end"/>
      </w:r>
    </w:p>
    <w:p w14:paraId="215FCA03" w14:textId="70F1A823" w:rsidR="00867FA2" w:rsidRPr="00472D36" w:rsidRDefault="00867FA2">
      <w:pPr>
        <w:pStyle w:val="TOC3"/>
        <w:rPr>
          <w:rFonts w:asciiTheme="minorHAnsi" w:eastAsiaTheme="minorEastAsia" w:hAnsiTheme="minorHAnsi" w:cstheme="minorBidi"/>
          <w:noProof/>
          <w:sz w:val="22"/>
          <w:szCs w:val="22"/>
          <w:lang w:eastAsia="de-DE"/>
        </w:rPr>
      </w:pPr>
      <w:r>
        <w:rPr>
          <w:noProof/>
        </w:rPr>
        <w:t>3.2.1</w:t>
      </w:r>
      <w:r w:rsidRPr="00472D36">
        <w:rPr>
          <w:rFonts w:asciiTheme="minorHAnsi" w:eastAsiaTheme="minorEastAsia" w:hAnsiTheme="minorHAnsi" w:cstheme="minorBidi"/>
          <w:noProof/>
          <w:sz w:val="22"/>
          <w:szCs w:val="22"/>
          <w:lang w:eastAsia="de-DE"/>
        </w:rPr>
        <w:tab/>
      </w:r>
      <w:r>
        <w:rPr>
          <w:noProof/>
        </w:rPr>
        <w:t>&lt;User training&gt;</w:t>
      </w:r>
      <w:r>
        <w:rPr>
          <w:noProof/>
        </w:rPr>
        <w:tab/>
      </w:r>
      <w:r>
        <w:rPr>
          <w:noProof/>
        </w:rPr>
        <w:fldChar w:fldCharType="begin"/>
      </w:r>
      <w:r>
        <w:rPr>
          <w:noProof/>
        </w:rPr>
        <w:instrText xml:space="preserve"> PAGEREF _Toc527929567 \h </w:instrText>
      </w:r>
      <w:r>
        <w:rPr>
          <w:noProof/>
        </w:rPr>
      </w:r>
      <w:r>
        <w:rPr>
          <w:noProof/>
        </w:rPr>
        <w:fldChar w:fldCharType="separate"/>
      </w:r>
      <w:r w:rsidR="003B3D6E">
        <w:rPr>
          <w:noProof/>
        </w:rPr>
        <w:t>8</w:t>
      </w:r>
      <w:r>
        <w:rPr>
          <w:noProof/>
        </w:rPr>
        <w:fldChar w:fldCharType="end"/>
      </w:r>
    </w:p>
    <w:p w14:paraId="72D59C6B" w14:textId="1334296E" w:rsidR="00867FA2" w:rsidRPr="00867FA2" w:rsidRDefault="00867FA2">
      <w:pPr>
        <w:pStyle w:val="TOC3"/>
        <w:rPr>
          <w:rFonts w:asciiTheme="minorHAnsi" w:eastAsiaTheme="minorEastAsia" w:hAnsiTheme="minorHAnsi" w:cstheme="minorBidi"/>
          <w:noProof/>
          <w:sz w:val="22"/>
          <w:szCs w:val="22"/>
          <w:lang w:eastAsia="de-DE"/>
        </w:rPr>
      </w:pPr>
      <w:r>
        <w:rPr>
          <w:noProof/>
        </w:rPr>
        <w:t>3.2.2</w:t>
      </w:r>
      <w:r w:rsidRPr="00867FA2">
        <w:rPr>
          <w:rFonts w:asciiTheme="minorHAnsi" w:eastAsiaTheme="minorEastAsia" w:hAnsiTheme="minorHAnsi" w:cstheme="minorBidi"/>
          <w:noProof/>
          <w:sz w:val="22"/>
          <w:szCs w:val="22"/>
          <w:lang w:eastAsia="de-DE"/>
        </w:rPr>
        <w:tab/>
      </w:r>
      <w:r>
        <w:rPr>
          <w:noProof/>
        </w:rPr>
        <w:t>&lt;Common features to other applications&gt;</w:t>
      </w:r>
      <w:r>
        <w:rPr>
          <w:noProof/>
        </w:rPr>
        <w:tab/>
      </w:r>
      <w:r>
        <w:rPr>
          <w:noProof/>
        </w:rPr>
        <w:fldChar w:fldCharType="begin"/>
      </w:r>
      <w:r>
        <w:rPr>
          <w:noProof/>
        </w:rPr>
        <w:instrText xml:space="preserve"> PAGEREF _Toc527929568 \h </w:instrText>
      </w:r>
      <w:r>
        <w:rPr>
          <w:noProof/>
        </w:rPr>
      </w:r>
      <w:r>
        <w:rPr>
          <w:noProof/>
        </w:rPr>
        <w:fldChar w:fldCharType="separate"/>
      </w:r>
      <w:r w:rsidR="003B3D6E">
        <w:rPr>
          <w:noProof/>
        </w:rPr>
        <w:t>8</w:t>
      </w:r>
      <w:r>
        <w:rPr>
          <w:noProof/>
        </w:rPr>
        <w:fldChar w:fldCharType="end"/>
      </w:r>
    </w:p>
    <w:p w14:paraId="07DEB214" w14:textId="79C7F462" w:rsidR="00867FA2" w:rsidRPr="00867FA2" w:rsidRDefault="00867FA2">
      <w:pPr>
        <w:pStyle w:val="TOC2"/>
        <w:tabs>
          <w:tab w:val="left" w:pos="1000"/>
        </w:tabs>
        <w:rPr>
          <w:rFonts w:asciiTheme="minorHAnsi" w:eastAsiaTheme="minorEastAsia" w:hAnsiTheme="minorHAnsi" w:cstheme="minorBidi"/>
          <w:noProof/>
          <w:sz w:val="22"/>
          <w:szCs w:val="22"/>
          <w:lang w:eastAsia="de-DE"/>
        </w:rPr>
      </w:pPr>
      <w:r>
        <w:rPr>
          <w:noProof/>
        </w:rPr>
        <w:t>3.3</w:t>
      </w:r>
      <w:r w:rsidRPr="00867FA2">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_Toc527929569 \h </w:instrText>
      </w:r>
      <w:r>
        <w:rPr>
          <w:noProof/>
        </w:rPr>
      </w:r>
      <w:r>
        <w:rPr>
          <w:noProof/>
        </w:rPr>
        <w:fldChar w:fldCharType="separate"/>
      </w:r>
      <w:r w:rsidR="003B3D6E">
        <w:rPr>
          <w:noProof/>
        </w:rPr>
        <w:t>8</w:t>
      </w:r>
      <w:r>
        <w:rPr>
          <w:noProof/>
        </w:rPr>
        <w:fldChar w:fldCharType="end"/>
      </w:r>
    </w:p>
    <w:p w14:paraId="056270D3" w14:textId="55A80200" w:rsidR="00867FA2" w:rsidRPr="00867FA2" w:rsidRDefault="00867FA2">
      <w:pPr>
        <w:pStyle w:val="TOC3"/>
        <w:rPr>
          <w:rFonts w:asciiTheme="minorHAnsi" w:eastAsiaTheme="minorEastAsia" w:hAnsiTheme="minorHAnsi" w:cstheme="minorBidi"/>
          <w:noProof/>
          <w:sz w:val="22"/>
          <w:szCs w:val="22"/>
          <w:lang w:eastAsia="de-DE"/>
        </w:rPr>
      </w:pPr>
      <w:r>
        <w:rPr>
          <w:noProof/>
        </w:rPr>
        <w:t>3.3.1</w:t>
      </w:r>
      <w:r w:rsidRPr="00867FA2">
        <w:rPr>
          <w:rFonts w:asciiTheme="minorHAnsi" w:eastAsiaTheme="minorEastAsia" w:hAnsiTheme="minorHAnsi" w:cstheme="minorBidi"/>
          <w:noProof/>
          <w:sz w:val="22"/>
          <w:szCs w:val="22"/>
          <w:lang w:eastAsia="de-DE"/>
        </w:rPr>
        <w:tab/>
      </w:r>
      <w:r>
        <w:rPr>
          <w:noProof/>
        </w:rPr>
        <w:t>&lt;Availability &gt;</w:t>
      </w:r>
      <w:r>
        <w:rPr>
          <w:noProof/>
        </w:rPr>
        <w:tab/>
      </w:r>
      <w:r>
        <w:rPr>
          <w:noProof/>
        </w:rPr>
        <w:fldChar w:fldCharType="begin"/>
      </w:r>
      <w:r>
        <w:rPr>
          <w:noProof/>
        </w:rPr>
        <w:instrText xml:space="preserve"> PAGEREF _Toc527929570 \h </w:instrText>
      </w:r>
      <w:r>
        <w:rPr>
          <w:noProof/>
        </w:rPr>
      </w:r>
      <w:r>
        <w:rPr>
          <w:noProof/>
        </w:rPr>
        <w:fldChar w:fldCharType="separate"/>
      </w:r>
      <w:r w:rsidR="003B3D6E">
        <w:rPr>
          <w:noProof/>
        </w:rPr>
        <w:t>8</w:t>
      </w:r>
      <w:r>
        <w:rPr>
          <w:noProof/>
        </w:rPr>
        <w:fldChar w:fldCharType="end"/>
      </w:r>
    </w:p>
    <w:p w14:paraId="2C8F140A" w14:textId="21C47602" w:rsidR="00867FA2" w:rsidRPr="00867FA2" w:rsidRDefault="00867FA2">
      <w:pPr>
        <w:pStyle w:val="TOC3"/>
        <w:rPr>
          <w:rFonts w:asciiTheme="minorHAnsi" w:eastAsiaTheme="minorEastAsia" w:hAnsiTheme="minorHAnsi" w:cstheme="minorBidi"/>
          <w:noProof/>
          <w:sz w:val="22"/>
          <w:szCs w:val="22"/>
          <w:lang w:eastAsia="de-DE"/>
        </w:rPr>
      </w:pPr>
      <w:r>
        <w:rPr>
          <w:noProof/>
        </w:rPr>
        <w:t>3.3.2</w:t>
      </w:r>
      <w:r w:rsidRPr="00867FA2">
        <w:rPr>
          <w:rFonts w:asciiTheme="minorHAnsi" w:eastAsiaTheme="minorEastAsia" w:hAnsiTheme="minorHAnsi" w:cstheme="minorBidi"/>
          <w:noProof/>
          <w:sz w:val="22"/>
          <w:szCs w:val="22"/>
          <w:lang w:eastAsia="de-DE"/>
        </w:rPr>
        <w:tab/>
      </w:r>
      <w:r>
        <w:rPr>
          <w:noProof/>
        </w:rPr>
        <w:t>&lt;Mean Time To Repair &gt;</w:t>
      </w:r>
      <w:r>
        <w:rPr>
          <w:noProof/>
        </w:rPr>
        <w:tab/>
      </w:r>
      <w:r>
        <w:rPr>
          <w:noProof/>
        </w:rPr>
        <w:fldChar w:fldCharType="begin"/>
      </w:r>
      <w:r>
        <w:rPr>
          <w:noProof/>
        </w:rPr>
        <w:instrText xml:space="preserve"> PAGEREF _Toc527929571 \h </w:instrText>
      </w:r>
      <w:r>
        <w:rPr>
          <w:noProof/>
        </w:rPr>
      </w:r>
      <w:r>
        <w:rPr>
          <w:noProof/>
        </w:rPr>
        <w:fldChar w:fldCharType="separate"/>
      </w:r>
      <w:r w:rsidR="003B3D6E">
        <w:rPr>
          <w:noProof/>
        </w:rPr>
        <w:t>8</w:t>
      </w:r>
      <w:r>
        <w:rPr>
          <w:noProof/>
        </w:rPr>
        <w:fldChar w:fldCharType="end"/>
      </w:r>
    </w:p>
    <w:p w14:paraId="08007EC1" w14:textId="797EF0C5" w:rsidR="00867FA2" w:rsidRPr="00867FA2" w:rsidRDefault="00867FA2">
      <w:pPr>
        <w:pStyle w:val="TOC3"/>
        <w:rPr>
          <w:rFonts w:asciiTheme="minorHAnsi" w:eastAsiaTheme="minorEastAsia" w:hAnsiTheme="minorHAnsi" w:cstheme="minorBidi"/>
          <w:noProof/>
          <w:sz w:val="22"/>
          <w:szCs w:val="22"/>
          <w:lang w:eastAsia="de-DE"/>
        </w:rPr>
      </w:pPr>
      <w:r>
        <w:rPr>
          <w:noProof/>
        </w:rPr>
        <w:t>3.3.3</w:t>
      </w:r>
      <w:r w:rsidRPr="00867FA2">
        <w:rPr>
          <w:rFonts w:asciiTheme="minorHAnsi" w:eastAsiaTheme="minorEastAsia" w:hAnsiTheme="minorHAnsi" w:cstheme="minorBidi"/>
          <w:noProof/>
          <w:sz w:val="22"/>
          <w:szCs w:val="22"/>
          <w:lang w:eastAsia="de-DE"/>
        </w:rPr>
        <w:tab/>
      </w:r>
      <w:r>
        <w:rPr>
          <w:noProof/>
        </w:rPr>
        <w:t>&lt;Accuracy &gt;</w:t>
      </w:r>
      <w:r>
        <w:rPr>
          <w:noProof/>
        </w:rPr>
        <w:tab/>
      </w:r>
      <w:r>
        <w:rPr>
          <w:noProof/>
        </w:rPr>
        <w:fldChar w:fldCharType="begin"/>
      </w:r>
      <w:r>
        <w:rPr>
          <w:noProof/>
        </w:rPr>
        <w:instrText xml:space="preserve"> PAGEREF _Toc527929572 \h </w:instrText>
      </w:r>
      <w:r>
        <w:rPr>
          <w:noProof/>
        </w:rPr>
      </w:r>
      <w:r>
        <w:rPr>
          <w:noProof/>
        </w:rPr>
        <w:fldChar w:fldCharType="separate"/>
      </w:r>
      <w:r w:rsidR="003B3D6E">
        <w:rPr>
          <w:noProof/>
        </w:rPr>
        <w:t>8</w:t>
      </w:r>
      <w:r>
        <w:rPr>
          <w:noProof/>
        </w:rPr>
        <w:fldChar w:fldCharType="end"/>
      </w:r>
    </w:p>
    <w:p w14:paraId="160B71A8" w14:textId="7315D0D4" w:rsidR="00867FA2" w:rsidRPr="00867FA2" w:rsidRDefault="00867FA2">
      <w:pPr>
        <w:pStyle w:val="TOC3"/>
        <w:rPr>
          <w:rFonts w:asciiTheme="minorHAnsi" w:eastAsiaTheme="minorEastAsia" w:hAnsiTheme="minorHAnsi" w:cstheme="minorBidi"/>
          <w:noProof/>
          <w:sz w:val="22"/>
          <w:szCs w:val="22"/>
          <w:lang w:eastAsia="de-DE"/>
        </w:rPr>
      </w:pPr>
      <w:r>
        <w:rPr>
          <w:noProof/>
        </w:rPr>
        <w:t>3.3.4</w:t>
      </w:r>
      <w:r w:rsidRPr="00867FA2">
        <w:rPr>
          <w:rFonts w:asciiTheme="minorHAnsi" w:eastAsiaTheme="minorEastAsia" w:hAnsiTheme="minorHAnsi" w:cstheme="minorBidi"/>
          <w:noProof/>
          <w:sz w:val="22"/>
          <w:szCs w:val="22"/>
          <w:lang w:eastAsia="de-DE"/>
        </w:rPr>
        <w:tab/>
      </w:r>
      <w:r>
        <w:rPr>
          <w:noProof/>
        </w:rPr>
        <w:t>&lt;Maximum Bugs &gt;</w:t>
      </w:r>
      <w:r>
        <w:rPr>
          <w:noProof/>
        </w:rPr>
        <w:tab/>
      </w:r>
      <w:r>
        <w:rPr>
          <w:noProof/>
        </w:rPr>
        <w:fldChar w:fldCharType="begin"/>
      </w:r>
      <w:r>
        <w:rPr>
          <w:noProof/>
        </w:rPr>
        <w:instrText xml:space="preserve"> PAGEREF _Toc527929573 \h </w:instrText>
      </w:r>
      <w:r>
        <w:rPr>
          <w:noProof/>
        </w:rPr>
      </w:r>
      <w:r>
        <w:rPr>
          <w:noProof/>
        </w:rPr>
        <w:fldChar w:fldCharType="separate"/>
      </w:r>
      <w:r w:rsidR="003B3D6E">
        <w:rPr>
          <w:noProof/>
        </w:rPr>
        <w:t>8</w:t>
      </w:r>
      <w:r>
        <w:rPr>
          <w:noProof/>
        </w:rPr>
        <w:fldChar w:fldCharType="end"/>
      </w:r>
    </w:p>
    <w:p w14:paraId="5013EEB5" w14:textId="444A4E0E" w:rsidR="00867FA2" w:rsidRPr="00867FA2" w:rsidRDefault="00867FA2">
      <w:pPr>
        <w:pStyle w:val="TOC2"/>
        <w:tabs>
          <w:tab w:val="left" w:pos="1000"/>
        </w:tabs>
        <w:rPr>
          <w:rFonts w:asciiTheme="minorHAnsi" w:eastAsiaTheme="minorEastAsia" w:hAnsiTheme="minorHAnsi" w:cstheme="minorBidi"/>
          <w:noProof/>
          <w:sz w:val="22"/>
          <w:szCs w:val="22"/>
          <w:lang w:eastAsia="de-DE"/>
        </w:rPr>
      </w:pPr>
      <w:r>
        <w:rPr>
          <w:noProof/>
        </w:rPr>
        <w:t>3.4</w:t>
      </w:r>
      <w:r w:rsidRPr="00867FA2">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_Toc527929574 \h </w:instrText>
      </w:r>
      <w:r>
        <w:rPr>
          <w:noProof/>
        </w:rPr>
      </w:r>
      <w:r>
        <w:rPr>
          <w:noProof/>
        </w:rPr>
        <w:fldChar w:fldCharType="separate"/>
      </w:r>
      <w:r w:rsidR="003B3D6E">
        <w:rPr>
          <w:noProof/>
        </w:rPr>
        <w:t>8</w:t>
      </w:r>
      <w:r>
        <w:rPr>
          <w:noProof/>
        </w:rPr>
        <w:fldChar w:fldCharType="end"/>
      </w:r>
    </w:p>
    <w:p w14:paraId="27B963D5" w14:textId="55910596" w:rsidR="00867FA2" w:rsidRPr="00867FA2" w:rsidRDefault="00867FA2">
      <w:pPr>
        <w:pStyle w:val="TOC3"/>
        <w:rPr>
          <w:rFonts w:asciiTheme="minorHAnsi" w:eastAsiaTheme="minorEastAsia" w:hAnsiTheme="minorHAnsi" w:cstheme="minorBidi"/>
          <w:noProof/>
          <w:sz w:val="22"/>
          <w:szCs w:val="22"/>
          <w:lang w:eastAsia="de-DE"/>
        </w:rPr>
      </w:pPr>
      <w:r>
        <w:rPr>
          <w:noProof/>
        </w:rPr>
        <w:t>3.4.1</w:t>
      </w:r>
      <w:r w:rsidRPr="00867FA2">
        <w:rPr>
          <w:rFonts w:asciiTheme="minorHAnsi" w:eastAsiaTheme="minorEastAsia" w:hAnsiTheme="minorHAnsi" w:cstheme="minorBidi"/>
          <w:noProof/>
          <w:sz w:val="22"/>
          <w:szCs w:val="22"/>
          <w:lang w:eastAsia="de-DE"/>
        </w:rPr>
        <w:tab/>
      </w:r>
      <w:r>
        <w:rPr>
          <w:noProof/>
        </w:rPr>
        <w:t>&lt;Response time&gt;</w:t>
      </w:r>
      <w:r>
        <w:rPr>
          <w:noProof/>
        </w:rPr>
        <w:tab/>
      </w:r>
      <w:r>
        <w:rPr>
          <w:noProof/>
        </w:rPr>
        <w:fldChar w:fldCharType="begin"/>
      </w:r>
      <w:r>
        <w:rPr>
          <w:noProof/>
        </w:rPr>
        <w:instrText xml:space="preserve"> PAGEREF _Toc527929575 \h </w:instrText>
      </w:r>
      <w:r>
        <w:rPr>
          <w:noProof/>
        </w:rPr>
      </w:r>
      <w:r>
        <w:rPr>
          <w:noProof/>
        </w:rPr>
        <w:fldChar w:fldCharType="separate"/>
      </w:r>
      <w:r w:rsidR="003B3D6E">
        <w:rPr>
          <w:noProof/>
        </w:rPr>
        <w:t>8</w:t>
      </w:r>
      <w:r>
        <w:rPr>
          <w:noProof/>
        </w:rPr>
        <w:fldChar w:fldCharType="end"/>
      </w:r>
    </w:p>
    <w:p w14:paraId="0E37A033" w14:textId="2F654605" w:rsidR="00867FA2" w:rsidRPr="00867FA2" w:rsidRDefault="00867FA2">
      <w:pPr>
        <w:pStyle w:val="TOC3"/>
        <w:rPr>
          <w:rFonts w:asciiTheme="minorHAnsi" w:eastAsiaTheme="minorEastAsia" w:hAnsiTheme="minorHAnsi" w:cstheme="minorBidi"/>
          <w:noProof/>
          <w:sz w:val="22"/>
          <w:szCs w:val="22"/>
          <w:lang w:eastAsia="de-DE"/>
        </w:rPr>
      </w:pPr>
      <w:r>
        <w:rPr>
          <w:noProof/>
        </w:rPr>
        <w:t>3.4.2</w:t>
      </w:r>
      <w:r w:rsidRPr="00867FA2">
        <w:rPr>
          <w:rFonts w:asciiTheme="minorHAnsi" w:eastAsiaTheme="minorEastAsia" w:hAnsiTheme="minorHAnsi" w:cstheme="minorBidi"/>
          <w:noProof/>
          <w:sz w:val="22"/>
          <w:szCs w:val="22"/>
          <w:lang w:eastAsia="de-DE"/>
        </w:rPr>
        <w:tab/>
      </w:r>
      <w:r>
        <w:rPr>
          <w:noProof/>
        </w:rPr>
        <w:t>&lt;Capacity&gt;</w:t>
      </w:r>
      <w:r>
        <w:rPr>
          <w:noProof/>
        </w:rPr>
        <w:tab/>
      </w:r>
      <w:r>
        <w:rPr>
          <w:noProof/>
        </w:rPr>
        <w:fldChar w:fldCharType="begin"/>
      </w:r>
      <w:r>
        <w:rPr>
          <w:noProof/>
        </w:rPr>
        <w:instrText xml:space="preserve"> PAGEREF _Toc527929576 \h </w:instrText>
      </w:r>
      <w:r>
        <w:rPr>
          <w:noProof/>
        </w:rPr>
      </w:r>
      <w:r>
        <w:rPr>
          <w:noProof/>
        </w:rPr>
        <w:fldChar w:fldCharType="separate"/>
      </w:r>
      <w:r w:rsidR="003B3D6E">
        <w:rPr>
          <w:noProof/>
        </w:rPr>
        <w:t>8</w:t>
      </w:r>
      <w:r>
        <w:rPr>
          <w:noProof/>
        </w:rPr>
        <w:fldChar w:fldCharType="end"/>
      </w:r>
    </w:p>
    <w:p w14:paraId="07097263" w14:textId="254FB420" w:rsidR="00867FA2" w:rsidRPr="00867FA2" w:rsidRDefault="00867FA2">
      <w:pPr>
        <w:pStyle w:val="TOC3"/>
        <w:rPr>
          <w:rFonts w:asciiTheme="minorHAnsi" w:eastAsiaTheme="minorEastAsia" w:hAnsiTheme="minorHAnsi" w:cstheme="minorBidi"/>
          <w:noProof/>
          <w:sz w:val="22"/>
          <w:szCs w:val="22"/>
          <w:lang w:eastAsia="de-DE"/>
        </w:rPr>
      </w:pPr>
      <w:r>
        <w:rPr>
          <w:noProof/>
        </w:rPr>
        <w:t>3.4.3</w:t>
      </w:r>
      <w:r w:rsidRPr="00867FA2">
        <w:rPr>
          <w:rFonts w:asciiTheme="minorHAnsi" w:eastAsiaTheme="minorEastAsia" w:hAnsiTheme="minorHAnsi" w:cstheme="minorBidi"/>
          <w:noProof/>
          <w:sz w:val="22"/>
          <w:szCs w:val="22"/>
          <w:lang w:eastAsia="de-DE"/>
        </w:rPr>
        <w:tab/>
      </w:r>
      <w:r>
        <w:rPr>
          <w:noProof/>
        </w:rPr>
        <w:t>&lt;Degradation mode&gt;</w:t>
      </w:r>
      <w:r>
        <w:rPr>
          <w:noProof/>
        </w:rPr>
        <w:tab/>
      </w:r>
      <w:r>
        <w:rPr>
          <w:noProof/>
        </w:rPr>
        <w:fldChar w:fldCharType="begin"/>
      </w:r>
      <w:r>
        <w:rPr>
          <w:noProof/>
        </w:rPr>
        <w:instrText xml:space="preserve"> PAGEREF _Toc527929577 \h </w:instrText>
      </w:r>
      <w:r>
        <w:rPr>
          <w:noProof/>
        </w:rPr>
      </w:r>
      <w:r>
        <w:rPr>
          <w:noProof/>
        </w:rPr>
        <w:fldChar w:fldCharType="separate"/>
      </w:r>
      <w:r w:rsidR="003B3D6E">
        <w:rPr>
          <w:noProof/>
        </w:rPr>
        <w:t>8</w:t>
      </w:r>
      <w:r>
        <w:rPr>
          <w:noProof/>
        </w:rPr>
        <w:fldChar w:fldCharType="end"/>
      </w:r>
    </w:p>
    <w:p w14:paraId="1075F9BD" w14:textId="7A05DF5F" w:rsidR="00867FA2" w:rsidRPr="00867FA2" w:rsidRDefault="00867FA2">
      <w:pPr>
        <w:pStyle w:val="TOC2"/>
        <w:tabs>
          <w:tab w:val="left" w:pos="1000"/>
        </w:tabs>
        <w:rPr>
          <w:rFonts w:asciiTheme="minorHAnsi" w:eastAsiaTheme="minorEastAsia" w:hAnsiTheme="minorHAnsi" w:cstheme="minorBidi"/>
          <w:noProof/>
          <w:sz w:val="22"/>
          <w:szCs w:val="22"/>
          <w:lang w:eastAsia="de-DE"/>
        </w:rPr>
      </w:pPr>
      <w:r>
        <w:rPr>
          <w:noProof/>
        </w:rPr>
        <w:t>3.5</w:t>
      </w:r>
      <w:r w:rsidRPr="00867FA2">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_Toc527929578 \h </w:instrText>
      </w:r>
      <w:r>
        <w:rPr>
          <w:noProof/>
        </w:rPr>
      </w:r>
      <w:r>
        <w:rPr>
          <w:noProof/>
        </w:rPr>
        <w:fldChar w:fldCharType="separate"/>
      </w:r>
      <w:r w:rsidR="003B3D6E">
        <w:rPr>
          <w:noProof/>
        </w:rPr>
        <w:t>8</w:t>
      </w:r>
      <w:r>
        <w:rPr>
          <w:noProof/>
        </w:rPr>
        <w:fldChar w:fldCharType="end"/>
      </w:r>
    </w:p>
    <w:p w14:paraId="18FA7CDD" w14:textId="02B8B24D" w:rsidR="00867FA2" w:rsidRPr="00867FA2" w:rsidRDefault="00867FA2">
      <w:pPr>
        <w:pStyle w:val="TOC3"/>
        <w:rPr>
          <w:rFonts w:asciiTheme="minorHAnsi" w:eastAsiaTheme="minorEastAsia" w:hAnsiTheme="minorHAnsi" w:cstheme="minorBidi"/>
          <w:noProof/>
          <w:sz w:val="22"/>
          <w:szCs w:val="22"/>
          <w:lang w:eastAsia="de-DE"/>
        </w:rPr>
      </w:pPr>
      <w:r>
        <w:rPr>
          <w:noProof/>
        </w:rPr>
        <w:t>3.5.1</w:t>
      </w:r>
      <w:r w:rsidRPr="00867FA2">
        <w:rPr>
          <w:rFonts w:asciiTheme="minorHAnsi" w:eastAsiaTheme="minorEastAsia" w:hAnsiTheme="minorHAnsi" w:cstheme="minorBidi"/>
          <w:noProof/>
          <w:sz w:val="22"/>
          <w:szCs w:val="22"/>
          <w:lang w:eastAsia="de-DE"/>
        </w:rPr>
        <w:tab/>
      </w:r>
      <w:r>
        <w:rPr>
          <w:noProof/>
        </w:rPr>
        <w:t>&lt;Testing&gt;</w:t>
      </w:r>
      <w:r>
        <w:rPr>
          <w:noProof/>
        </w:rPr>
        <w:tab/>
      </w:r>
      <w:r>
        <w:rPr>
          <w:noProof/>
        </w:rPr>
        <w:fldChar w:fldCharType="begin"/>
      </w:r>
      <w:r>
        <w:rPr>
          <w:noProof/>
        </w:rPr>
        <w:instrText xml:space="preserve"> PAGEREF _Toc527929579 \h </w:instrText>
      </w:r>
      <w:r>
        <w:rPr>
          <w:noProof/>
        </w:rPr>
      </w:r>
      <w:r>
        <w:rPr>
          <w:noProof/>
        </w:rPr>
        <w:fldChar w:fldCharType="separate"/>
      </w:r>
      <w:r w:rsidR="003B3D6E">
        <w:rPr>
          <w:noProof/>
        </w:rPr>
        <w:t>8</w:t>
      </w:r>
      <w:r>
        <w:rPr>
          <w:noProof/>
        </w:rPr>
        <w:fldChar w:fldCharType="end"/>
      </w:r>
    </w:p>
    <w:p w14:paraId="5C94DC69" w14:textId="5A6A814D" w:rsidR="00867FA2" w:rsidRPr="00867FA2" w:rsidRDefault="00867FA2">
      <w:pPr>
        <w:pStyle w:val="TOC3"/>
        <w:rPr>
          <w:rFonts w:asciiTheme="minorHAnsi" w:eastAsiaTheme="minorEastAsia" w:hAnsiTheme="minorHAnsi" w:cstheme="minorBidi"/>
          <w:noProof/>
          <w:sz w:val="22"/>
          <w:szCs w:val="22"/>
          <w:lang w:eastAsia="de-DE"/>
        </w:rPr>
      </w:pPr>
      <w:r>
        <w:rPr>
          <w:noProof/>
        </w:rPr>
        <w:t>3.5.2</w:t>
      </w:r>
      <w:r w:rsidRPr="00867FA2">
        <w:rPr>
          <w:rFonts w:asciiTheme="minorHAnsi" w:eastAsiaTheme="minorEastAsia" w:hAnsiTheme="minorHAnsi" w:cstheme="minorBidi"/>
          <w:noProof/>
          <w:sz w:val="22"/>
          <w:szCs w:val="22"/>
          <w:lang w:eastAsia="de-DE"/>
        </w:rPr>
        <w:tab/>
      </w:r>
      <w:r>
        <w:rPr>
          <w:noProof/>
        </w:rPr>
        <w:t>&lt;Coding&gt;</w:t>
      </w:r>
      <w:r>
        <w:rPr>
          <w:noProof/>
        </w:rPr>
        <w:tab/>
      </w:r>
      <w:r>
        <w:rPr>
          <w:noProof/>
        </w:rPr>
        <w:fldChar w:fldCharType="begin"/>
      </w:r>
      <w:r>
        <w:rPr>
          <w:noProof/>
        </w:rPr>
        <w:instrText xml:space="preserve"> PAGEREF _Toc527929580 \h </w:instrText>
      </w:r>
      <w:r>
        <w:rPr>
          <w:noProof/>
        </w:rPr>
      </w:r>
      <w:r>
        <w:rPr>
          <w:noProof/>
        </w:rPr>
        <w:fldChar w:fldCharType="separate"/>
      </w:r>
      <w:r w:rsidR="003B3D6E">
        <w:rPr>
          <w:noProof/>
        </w:rPr>
        <w:t>8</w:t>
      </w:r>
      <w:r>
        <w:rPr>
          <w:noProof/>
        </w:rPr>
        <w:fldChar w:fldCharType="end"/>
      </w:r>
    </w:p>
    <w:p w14:paraId="55D895D7" w14:textId="71A6F76E" w:rsidR="00867FA2" w:rsidRPr="00867FA2" w:rsidRDefault="00867FA2">
      <w:pPr>
        <w:pStyle w:val="TOC2"/>
        <w:tabs>
          <w:tab w:val="left" w:pos="1000"/>
        </w:tabs>
        <w:rPr>
          <w:rFonts w:asciiTheme="minorHAnsi" w:eastAsiaTheme="minorEastAsia" w:hAnsiTheme="minorHAnsi" w:cstheme="minorBidi"/>
          <w:noProof/>
          <w:sz w:val="22"/>
          <w:szCs w:val="22"/>
          <w:lang w:eastAsia="de-DE"/>
        </w:rPr>
      </w:pPr>
      <w:r>
        <w:rPr>
          <w:noProof/>
        </w:rPr>
        <w:t>3.6</w:t>
      </w:r>
      <w:r w:rsidRPr="00867FA2">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_Toc527929581 \h </w:instrText>
      </w:r>
      <w:r>
        <w:rPr>
          <w:noProof/>
        </w:rPr>
      </w:r>
      <w:r>
        <w:rPr>
          <w:noProof/>
        </w:rPr>
        <w:fldChar w:fldCharType="separate"/>
      </w:r>
      <w:r w:rsidR="003B3D6E">
        <w:rPr>
          <w:noProof/>
        </w:rPr>
        <w:t>8</w:t>
      </w:r>
      <w:r>
        <w:rPr>
          <w:noProof/>
        </w:rPr>
        <w:fldChar w:fldCharType="end"/>
      </w:r>
    </w:p>
    <w:p w14:paraId="70F92FF2" w14:textId="1CE3AC2F" w:rsidR="00867FA2" w:rsidRPr="00867FA2" w:rsidRDefault="00867FA2">
      <w:pPr>
        <w:pStyle w:val="TOC3"/>
        <w:rPr>
          <w:rFonts w:asciiTheme="minorHAnsi" w:eastAsiaTheme="minorEastAsia" w:hAnsiTheme="minorHAnsi" w:cstheme="minorBidi"/>
          <w:noProof/>
          <w:sz w:val="22"/>
          <w:szCs w:val="22"/>
          <w:lang w:eastAsia="de-DE"/>
        </w:rPr>
      </w:pPr>
      <w:r>
        <w:rPr>
          <w:noProof/>
        </w:rPr>
        <w:t>3.6.1</w:t>
      </w:r>
      <w:r w:rsidRPr="00867FA2">
        <w:rPr>
          <w:rFonts w:asciiTheme="minorHAnsi" w:eastAsiaTheme="minorEastAsia" w:hAnsiTheme="minorHAnsi" w:cstheme="minorBidi"/>
          <w:noProof/>
          <w:sz w:val="22"/>
          <w:szCs w:val="22"/>
          <w:lang w:eastAsia="de-DE"/>
        </w:rPr>
        <w:tab/>
      </w:r>
      <w:r>
        <w:rPr>
          <w:noProof/>
        </w:rPr>
        <w:t>&lt;React&gt;</w:t>
      </w:r>
      <w:r>
        <w:rPr>
          <w:noProof/>
        </w:rPr>
        <w:tab/>
      </w:r>
      <w:r>
        <w:rPr>
          <w:noProof/>
        </w:rPr>
        <w:fldChar w:fldCharType="begin"/>
      </w:r>
      <w:r>
        <w:rPr>
          <w:noProof/>
        </w:rPr>
        <w:instrText xml:space="preserve"> PAGEREF _Toc527929582 \h </w:instrText>
      </w:r>
      <w:r>
        <w:rPr>
          <w:noProof/>
        </w:rPr>
      </w:r>
      <w:r>
        <w:rPr>
          <w:noProof/>
        </w:rPr>
        <w:fldChar w:fldCharType="separate"/>
      </w:r>
      <w:r w:rsidR="003B3D6E">
        <w:rPr>
          <w:noProof/>
        </w:rPr>
        <w:t>8</w:t>
      </w:r>
      <w:r>
        <w:rPr>
          <w:noProof/>
        </w:rPr>
        <w:fldChar w:fldCharType="end"/>
      </w:r>
    </w:p>
    <w:p w14:paraId="22B144C3" w14:textId="77D5A9AD" w:rsidR="00867FA2" w:rsidRPr="00867FA2" w:rsidRDefault="00867FA2">
      <w:pPr>
        <w:pStyle w:val="TOC3"/>
        <w:rPr>
          <w:rFonts w:asciiTheme="minorHAnsi" w:eastAsiaTheme="minorEastAsia" w:hAnsiTheme="minorHAnsi" w:cstheme="minorBidi"/>
          <w:noProof/>
          <w:sz w:val="22"/>
          <w:szCs w:val="22"/>
          <w:lang w:eastAsia="de-DE"/>
        </w:rPr>
      </w:pPr>
      <w:r>
        <w:rPr>
          <w:noProof/>
        </w:rPr>
        <w:t>3.6.2</w:t>
      </w:r>
      <w:r w:rsidRPr="00867FA2">
        <w:rPr>
          <w:rFonts w:asciiTheme="minorHAnsi" w:eastAsiaTheme="minorEastAsia" w:hAnsiTheme="minorHAnsi" w:cstheme="minorBidi"/>
          <w:noProof/>
          <w:sz w:val="22"/>
          <w:szCs w:val="22"/>
          <w:lang w:eastAsia="de-DE"/>
        </w:rPr>
        <w:tab/>
      </w:r>
      <w:r>
        <w:rPr>
          <w:noProof/>
        </w:rPr>
        <w:t>&lt;Redux&gt;</w:t>
      </w:r>
      <w:r>
        <w:rPr>
          <w:noProof/>
        </w:rPr>
        <w:tab/>
      </w:r>
      <w:r>
        <w:rPr>
          <w:noProof/>
        </w:rPr>
        <w:fldChar w:fldCharType="begin"/>
      </w:r>
      <w:r>
        <w:rPr>
          <w:noProof/>
        </w:rPr>
        <w:instrText xml:space="preserve"> PAGEREF _Toc527929583 \h </w:instrText>
      </w:r>
      <w:r>
        <w:rPr>
          <w:noProof/>
        </w:rPr>
      </w:r>
      <w:r>
        <w:rPr>
          <w:noProof/>
        </w:rPr>
        <w:fldChar w:fldCharType="separate"/>
      </w:r>
      <w:r w:rsidR="003B3D6E">
        <w:rPr>
          <w:noProof/>
        </w:rPr>
        <w:t>9</w:t>
      </w:r>
      <w:r>
        <w:rPr>
          <w:noProof/>
        </w:rPr>
        <w:fldChar w:fldCharType="end"/>
      </w:r>
    </w:p>
    <w:p w14:paraId="05A7AB69" w14:textId="2AB0F0DA" w:rsidR="00867FA2" w:rsidRPr="00867FA2" w:rsidRDefault="00867FA2">
      <w:pPr>
        <w:pStyle w:val="TOC2"/>
        <w:tabs>
          <w:tab w:val="left" w:pos="1000"/>
        </w:tabs>
        <w:rPr>
          <w:rFonts w:asciiTheme="minorHAnsi" w:eastAsiaTheme="minorEastAsia" w:hAnsiTheme="minorHAnsi" w:cstheme="minorBidi"/>
          <w:noProof/>
          <w:sz w:val="22"/>
          <w:szCs w:val="22"/>
          <w:lang w:eastAsia="de-DE"/>
        </w:rPr>
      </w:pPr>
      <w:r>
        <w:rPr>
          <w:noProof/>
        </w:rPr>
        <w:t>3.7</w:t>
      </w:r>
      <w:r w:rsidRPr="00867FA2">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_Toc527929584 \h </w:instrText>
      </w:r>
      <w:r>
        <w:rPr>
          <w:noProof/>
        </w:rPr>
      </w:r>
      <w:r>
        <w:rPr>
          <w:noProof/>
        </w:rPr>
        <w:fldChar w:fldCharType="separate"/>
      </w:r>
      <w:r w:rsidR="003B3D6E">
        <w:rPr>
          <w:noProof/>
        </w:rPr>
        <w:t>9</w:t>
      </w:r>
      <w:r>
        <w:rPr>
          <w:noProof/>
        </w:rPr>
        <w:fldChar w:fldCharType="end"/>
      </w:r>
    </w:p>
    <w:p w14:paraId="0C6781F6" w14:textId="729D0A00" w:rsidR="00867FA2" w:rsidRPr="00867FA2" w:rsidRDefault="00867FA2">
      <w:pPr>
        <w:pStyle w:val="TOC2"/>
        <w:tabs>
          <w:tab w:val="left" w:pos="1000"/>
        </w:tabs>
        <w:rPr>
          <w:rFonts w:asciiTheme="minorHAnsi" w:eastAsiaTheme="minorEastAsia" w:hAnsiTheme="minorHAnsi" w:cstheme="minorBidi"/>
          <w:noProof/>
          <w:sz w:val="22"/>
          <w:szCs w:val="22"/>
          <w:lang w:eastAsia="de-DE"/>
        </w:rPr>
      </w:pPr>
      <w:r>
        <w:rPr>
          <w:noProof/>
        </w:rPr>
        <w:t>3.8</w:t>
      </w:r>
      <w:r w:rsidRPr="00867FA2">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_Toc527929585 \h </w:instrText>
      </w:r>
      <w:r>
        <w:rPr>
          <w:noProof/>
        </w:rPr>
      </w:r>
      <w:r>
        <w:rPr>
          <w:noProof/>
        </w:rPr>
        <w:fldChar w:fldCharType="separate"/>
      </w:r>
      <w:r w:rsidR="003B3D6E">
        <w:rPr>
          <w:noProof/>
        </w:rPr>
        <w:t>9</w:t>
      </w:r>
      <w:r>
        <w:rPr>
          <w:noProof/>
        </w:rPr>
        <w:fldChar w:fldCharType="end"/>
      </w:r>
    </w:p>
    <w:p w14:paraId="79F17149" w14:textId="3CE77FD1" w:rsidR="00867FA2" w:rsidRPr="00867FA2" w:rsidRDefault="00867FA2">
      <w:pPr>
        <w:pStyle w:val="TOC2"/>
        <w:tabs>
          <w:tab w:val="left" w:pos="1000"/>
        </w:tabs>
        <w:rPr>
          <w:rFonts w:asciiTheme="minorHAnsi" w:eastAsiaTheme="minorEastAsia" w:hAnsiTheme="minorHAnsi" w:cstheme="minorBidi"/>
          <w:noProof/>
          <w:sz w:val="22"/>
          <w:szCs w:val="22"/>
          <w:lang w:eastAsia="de-DE"/>
        </w:rPr>
      </w:pPr>
      <w:r>
        <w:rPr>
          <w:noProof/>
        </w:rPr>
        <w:t>3.9</w:t>
      </w:r>
      <w:r w:rsidRPr="00867FA2">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_Toc527929586 \h </w:instrText>
      </w:r>
      <w:r>
        <w:rPr>
          <w:noProof/>
        </w:rPr>
      </w:r>
      <w:r>
        <w:rPr>
          <w:noProof/>
        </w:rPr>
        <w:fldChar w:fldCharType="separate"/>
      </w:r>
      <w:r w:rsidR="003B3D6E">
        <w:rPr>
          <w:noProof/>
        </w:rPr>
        <w:t>9</w:t>
      </w:r>
      <w:r>
        <w:rPr>
          <w:noProof/>
        </w:rPr>
        <w:fldChar w:fldCharType="end"/>
      </w:r>
    </w:p>
    <w:p w14:paraId="3E940331" w14:textId="059615F0" w:rsidR="00867FA2" w:rsidRPr="00867FA2" w:rsidRDefault="00867FA2">
      <w:pPr>
        <w:pStyle w:val="TOC3"/>
        <w:rPr>
          <w:rFonts w:asciiTheme="minorHAnsi" w:eastAsiaTheme="minorEastAsia" w:hAnsiTheme="minorHAnsi" w:cstheme="minorBidi"/>
          <w:noProof/>
          <w:sz w:val="22"/>
          <w:szCs w:val="22"/>
          <w:lang w:eastAsia="de-DE"/>
        </w:rPr>
      </w:pPr>
      <w:r>
        <w:rPr>
          <w:noProof/>
        </w:rPr>
        <w:t>3.9.1</w:t>
      </w:r>
      <w:r w:rsidRPr="00867FA2">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_Toc527929587 \h </w:instrText>
      </w:r>
      <w:r>
        <w:rPr>
          <w:noProof/>
        </w:rPr>
      </w:r>
      <w:r>
        <w:rPr>
          <w:noProof/>
        </w:rPr>
        <w:fldChar w:fldCharType="separate"/>
      </w:r>
      <w:r w:rsidR="003B3D6E">
        <w:rPr>
          <w:noProof/>
        </w:rPr>
        <w:t>9</w:t>
      </w:r>
      <w:r>
        <w:rPr>
          <w:noProof/>
        </w:rPr>
        <w:fldChar w:fldCharType="end"/>
      </w:r>
    </w:p>
    <w:p w14:paraId="4F4B4A70" w14:textId="0FEBEFFE" w:rsidR="00867FA2" w:rsidRPr="00867FA2" w:rsidRDefault="00867FA2">
      <w:pPr>
        <w:pStyle w:val="TOC3"/>
        <w:rPr>
          <w:rFonts w:asciiTheme="minorHAnsi" w:eastAsiaTheme="minorEastAsia" w:hAnsiTheme="minorHAnsi" w:cstheme="minorBidi"/>
          <w:noProof/>
          <w:sz w:val="22"/>
          <w:szCs w:val="22"/>
          <w:lang w:eastAsia="de-DE"/>
        </w:rPr>
      </w:pPr>
      <w:r>
        <w:rPr>
          <w:noProof/>
        </w:rPr>
        <w:t>3.9.2</w:t>
      </w:r>
      <w:r w:rsidRPr="00867FA2">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_Toc527929588 \h </w:instrText>
      </w:r>
      <w:r>
        <w:rPr>
          <w:noProof/>
        </w:rPr>
      </w:r>
      <w:r>
        <w:rPr>
          <w:noProof/>
        </w:rPr>
        <w:fldChar w:fldCharType="separate"/>
      </w:r>
      <w:r w:rsidR="003B3D6E">
        <w:rPr>
          <w:noProof/>
        </w:rPr>
        <w:t>9</w:t>
      </w:r>
      <w:r>
        <w:rPr>
          <w:noProof/>
        </w:rPr>
        <w:fldChar w:fldCharType="end"/>
      </w:r>
    </w:p>
    <w:p w14:paraId="16738A26" w14:textId="09BC0D35" w:rsidR="00867FA2" w:rsidRPr="00867FA2" w:rsidRDefault="00867FA2">
      <w:pPr>
        <w:pStyle w:val="TOC3"/>
        <w:rPr>
          <w:rFonts w:asciiTheme="minorHAnsi" w:eastAsiaTheme="minorEastAsia" w:hAnsiTheme="minorHAnsi" w:cstheme="minorBidi"/>
          <w:noProof/>
          <w:sz w:val="22"/>
          <w:szCs w:val="22"/>
          <w:lang w:eastAsia="de-DE"/>
        </w:rPr>
      </w:pPr>
      <w:r>
        <w:rPr>
          <w:noProof/>
        </w:rPr>
        <w:t>3.9.3</w:t>
      </w:r>
      <w:r w:rsidRPr="00867FA2">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_Toc527929589 \h </w:instrText>
      </w:r>
      <w:r>
        <w:rPr>
          <w:noProof/>
        </w:rPr>
      </w:r>
      <w:r>
        <w:rPr>
          <w:noProof/>
        </w:rPr>
        <w:fldChar w:fldCharType="separate"/>
      </w:r>
      <w:r w:rsidR="003B3D6E">
        <w:rPr>
          <w:noProof/>
        </w:rPr>
        <w:t>9</w:t>
      </w:r>
      <w:r>
        <w:rPr>
          <w:noProof/>
        </w:rPr>
        <w:fldChar w:fldCharType="end"/>
      </w:r>
    </w:p>
    <w:p w14:paraId="69879703" w14:textId="2CD59C69" w:rsidR="00867FA2" w:rsidRPr="00867FA2" w:rsidRDefault="00867FA2">
      <w:pPr>
        <w:pStyle w:val="TOC3"/>
        <w:rPr>
          <w:rFonts w:asciiTheme="minorHAnsi" w:eastAsiaTheme="minorEastAsia" w:hAnsiTheme="minorHAnsi" w:cstheme="minorBidi"/>
          <w:noProof/>
          <w:sz w:val="22"/>
          <w:szCs w:val="22"/>
          <w:lang w:eastAsia="de-DE"/>
        </w:rPr>
      </w:pPr>
      <w:r>
        <w:rPr>
          <w:noProof/>
        </w:rPr>
        <w:t>3.9.4</w:t>
      </w:r>
      <w:r w:rsidRPr="00867FA2">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_Toc527929590 \h </w:instrText>
      </w:r>
      <w:r>
        <w:rPr>
          <w:noProof/>
        </w:rPr>
      </w:r>
      <w:r>
        <w:rPr>
          <w:noProof/>
        </w:rPr>
        <w:fldChar w:fldCharType="separate"/>
      </w:r>
      <w:r w:rsidR="003B3D6E">
        <w:rPr>
          <w:noProof/>
        </w:rPr>
        <w:t>9</w:t>
      </w:r>
      <w:r>
        <w:rPr>
          <w:noProof/>
        </w:rPr>
        <w:fldChar w:fldCharType="end"/>
      </w:r>
    </w:p>
    <w:p w14:paraId="11B94BAC" w14:textId="7F11CCA7" w:rsidR="00867FA2" w:rsidRPr="00867FA2" w:rsidRDefault="00867FA2">
      <w:pPr>
        <w:pStyle w:val="TOC2"/>
        <w:tabs>
          <w:tab w:val="left" w:pos="1200"/>
        </w:tabs>
        <w:rPr>
          <w:rFonts w:asciiTheme="minorHAnsi" w:eastAsiaTheme="minorEastAsia" w:hAnsiTheme="minorHAnsi" w:cstheme="minorBidi"/>
          <w:noProof/>
          <w:sz w:val="22"/>
          <w:szCs w:val="22"/>
          <w:lang w:eastAsia="de-DE"/>
        </w:rPr>
      </w:pPr>
      <w:r>
        <w:rPr>
          <w:noProof/>
        </w:rPr>
        <w:t>3.10</w:t>
      </w:r>
      <w:r w:rsidRPr="00867FA2">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_Toc527929591 \h </w:instrText>
      </w:r>
      <w:r>
        <w:rPr>
          <w:noProof/>
        </w:rPr>
      </w:r>
      <w:r>
        <w:rPr>
          <w:noProof/>
        </w:rPr>
        <w:fldChar w:fldCharType="separate"/>
      </w:r>
      <w:r w:rsidR="003B3D6E">
        <w:rPr>
          <w:noProof/>
        </w:rPr>
        <w:t>9</w:t>
      </w:r>
      <w:r>
        <w:rPr>
          <w:noProof/>
        </w:rPr>
        <w:fldChar w:fldCharType="end"/>
      </w:r>
    </w:p>
    <w:p w14:paraId="0C98C973" w14:textId="3B96DE3E" w:rsidR="00867FA2" w:rsidRPr="00867FA2" w:rsidRDefault="00867FA2">
      <w:pPr>
        <w:pStyle w:val="TOC2"/>
        <w:tabs>
          <w:tab w:val="left" w:pos="1200"/>
        </w:tabs>
        <w:rPr>
          <w:rFonts w:asciiTheme="minorHAnsi" w:eastAsiaTheme="minorEastAsia" w:hAnsiTheme="minorHAnsi" w:cstheme="minorBidi"/>
          <w:noProof/>
          <w:sz w:val="22"/>
          <w:szCs w:val="22"/>
          <w:lang w:eastAsia="de-DE"/>
        </w:rPr>
      </w:pPr>
      <w:r>
        <w:rPr>
          <w:noProof/>
        </w:rPr>
        <w:t>3.11</w:t>
      </w:r>
      <w:r w:rsidRPr="00867FA2">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_Toc527929592 \h </w:instrText>
      </w:r>
      <w:r>
        <w:rPr>
          <w:noProof/>
        </w:rPr>
      </w:r>
      <w:r>
        <w:rPr>
          <w:noProof/>
        </w:rPr>
        <w:fldChar w:fldCharType="separate"/>
      </w:r>
      <w:r w:rsidR="003B3D6E">
        <w:rPr>
          <w:noProof/>
        </w:rPr>
        <w:t>9</w:t>
      </w:r>
      <w:r>
        <w:rPr>
          <w:noProof/>
        </w:rPr>
        <w:fldChar w:fldCharType="end"/>
      </w:r>
    </w:p>
    <w:p w14:paraId="5C74EA96" w14:textId="07095848" w:rsidR="00867FA2" w:rsidRPr="00472D36" w:rsidRDefault="00867FA2">
      <w:pPr>
        <w:pStyle w:val="TOC2"/>
        <w:tabs>
          <w:tab w:val="left" w:pos="1200"/>
        </w:tabs>
        <w:rPr>
          <w:rFonts w:asciiTheme="minorHAnsi" w:eastAsiaTheme="minorEastAsia" w:hAnsiTheme="minorHAnsi" w:cstheme="minorBidi"/>
          <w:noProof/>
          <w:sz w:val="22"/>
          <w:szCs w:val="22"/>
          <w:lang w:eastAsia="de-DE"/>
        </w:rPr>
      </w:pPr>
      <w:r>
        <w:rPr>
          <w:noProof/>
        </w:rPr>
        <w:t>3.12</w:t>
      </w:r>
      <w:r w:rsidRPr="00472D36">
        <w:rPr>
          <w:rFonts w:asciiTheme="minorHAnsi" w:eastAsiaTheme="minorEastAsia" w:hAnsiTheme="minorHAnsi" w:cstheme="minorBidi"/>
          <w:noProof/>
          <w:sz w:val="22"/>
          <w:szCs w:val="22"/>
          <w:lang w:eastAsia="de-DE"/>
        </w:rPr>
        <w:tab/>
      </w:r>
      <w:r>
        <w:rPr>
          <w:noProof/>
        </w:rPr>
        <w:t>Applicable Standards</w:t>
      </w:r>
      <w:r>
        <w:rPr>
          <w:noProof/>
        </w:rPr>
        <w:tab/>
      </w:r>
      <w:r>
        <w:rPr>
          <w:noProof/>
        </w:rPr>
        <w:fldChar w:fldCharType="begin"/>
      </w:r>
      <w:r>
        <w:rPr>
          <w:noProof/>
        </w:rPr>
        <w:instrText xml:space="preserve"> PAGEREF _Toc527929593 \h </w:instrText>
      </w:r>
      <w:r>
        <w:rPr>
          <w:noProof/>
        </w:rPr>
      </w:r>
      <w:r>
        <w:rPr>
          <w:noProof/>
        </w:rPr>
        <w:fldChar w:fldCharType="separate"/>
      </w:r>
      <w:r w:rsidR="003B3D6E">
        <w:rPr>
          <w:noProof/>
        </w:rPr>
        <w:t>9</w:t>
      </w:r>
      <w:r>
        <w:rPr>
          <w:noProof/>
        </w:rPr>
        <w:fldChar w:fldCharType="end"/>
      </w:r>
    </w:p>
    <w:p w14:paraId="0C5863F9" w14:textId="052A66C6" w:rsidR="00867FA2" w:rsidRPr="00472D36" w:rsidRDefault="00867FA2">
      <w:pPr>
        <w:pStyle w:val="TOC1"/>
        <w:tabs>
          <w:tab w:val="left" w:pos="432"/>
        </w:tabs>
        <w:rPr>
          <w:rFonts w:asciiTheme="minorHAnsi" w:eastAsiaTheme="minorEastAsia" w:hAnsiTheme="minorHAnsi" w:cstheme="minorBidi"/>
          <w:noProof/>
          <w:sz w:val="22"/>
          <w:szCs w:val="22"/>
          <w:lang w:eastAsia="de-DE"/>
        </w:rPr>
      </w:pPr>
      <w:r>
        <w:rPr>
          <w:noProof/>
        </w:rPr>
        <w:t>4.</w:t>
      </w:r>
      <w:r w:rsidRPr="00472D36">
        <w:rPr>
          <w:rFonts w:asciiTheme="minorHAnsi" w:eastAsiaTheme="minorEastAsia" w:hAnsiTheme="minorHAnsi" w:cstheme="minorBidi"/>
          <w:noProof/>
          <w:sz w:val="22"/>
          <w:szCs w:val="22"/>
          <w:lang w:eastAsia="de-DE"/>
        </w:rPr>
        <w:tab/>
      </w:r>
      <w:r>
        <w:rPr>
          <w:noProof/>
        </w:rPr>
        <w:t>Supporting Information</w:t>
      </w:r>
      <w:r>
        <w:rPr>
          <w:noProof/>
        </w:rPr>
        <w:tab/>
      </w:r>
      <w:r>
        <w:rPr>
          <w:noProof/>
        </w:rPr>
        <w:fldChar w:fldCharType="begin"/>
      </w:r>
      <w:r>
        <w:rPr>
          <w:noProof/>
        </w:rPr>
        <w:instrText xml:space="preserve"> PAGEREF _Toc527929594 \h </w:instrText>
      </w:r>
      <w:r>
        <w:rPr>
          <w:noProof/>
        </w:rPr>
      </w:r>
      <w:r>
        <w:rPr>
          <w:noProof/>
        </w:rPr>
        <w:fldChar w:fldCharType="separate"/>
      </w:r>
      <w:r w:rsidR="003B3D6E">
        <w:rPr>
          <w:noProof/>
        </w:rPr>
        <w:t>9</w:t>
      </w:r>
      <w:r>
        <w:rPr>
          <w:noProof/>
        </w:rPr>
        <w:fldChar w:fldCharType="end"/>
      </w:r>
    </w:p>
    <w:p w14:paraId="1F3C1C7C" w14:textId="3FA1C08C" w:rsidR="00FA1CC0" w:rsidRDefault="00296123">
      <w:pPr>
        <w:pStyle w:val="Title"/>
      </w:pPr>
      <w:r>
        <w:fldChar w:fldCharType="end"/>
      </w:r>
      <w:r>
        <w:br w:type="page"/>
      </w:r>
      <w:r w:rsidR="00277CB0">
        <w:lastRenderedPageBreak/>
        <w:fldChar w:fldCharType="begin"/>
      </w:r>
      <w:r w:rsidR="00277CB0">
        <w:instrText xml:space="preserve"> TITLE  \* MERGEFORMAT </w:instrText>
      </w:r>
      <w:r w:rsidR="00277CB0">
        <w:fldChar w:fldCharType="separate"/>
      </w:r>
      <w:r w:rsidR="00091B13">
        <w:t>Software Requirements Specification</w:t>
      </w:r>
      <w:r w:rsidR="00277CB0">
        <w:fldChar w:fldCharType="end"/>
      </w:r>
      <w:r>
        <w:t xml:space="preserve"> </w:t>
      </w:r>
    </w:p>
    <w:p w14:paraId="1F3C1C7D" w14:textId="77777777" w:rsidR="00FA1CC0" w:rsidRDefault="00296123">
      <w:pPr>
        <w:pStyle w:val="Heading1"/>
      </w:pPr>
      <w:bookmarkStart w:id="0" w:name="_Toc527929554"/>
      <w:r>
        <w:t>Introduction</w:t>
      </w:r>
      <w:bookmarkEnd w:id="0"/>
    </w:p>
    <w:p w14:paraId="1F3C1C80" w14:textId="7C65AA4C" w:rsidR="00FA1CC0" w:rsidRDefault="00196FFF" w:rsidP="00FF7C9B">
      <w:pPr>
        <w:pStyle w:val="InfoBlue"/>
      </w:pPr>
      <w:r>
        <w:t xml:space="preserve">For our course Software Engineering we </w:t>
      </w:r>
      <w:r w:rsidR="00422DE1">
        <w:t xml:space="preserve">are creating a web application. Our application is </w:t>
      </w:r>
      <w:r w:rsidR="00AA67F9">
        <w:t xml:space="preserve">called Perfect Time – plan your trip. </w:t>
      </w:r>
    </w:p>
    <w:p w14:paraId="634325F6" w14:textId="05D6E468" w:rsidR="00AA67F9" w:rsidRDefault="00AA67F9" w:rsidP="005159BB">
      <w:pPr>
        <w:pStyle w:val="BodyText"/>
        <w:jc w:val="both"/>
      </w:pPr>
      <w:r w:rsidRPr="00AA67F9">
        <w:t xml:space="preserve">Our vision is to create an Application that allows you to plan your trip by setting different locations or stages. You will also be able to insert generic data for the whole vacation. After your holiday you can add a blog in the App using the already available data from </w:t>
      </w:r>
      <w:r w:rsidR="00472D36">
        <w:t xml:space="preserve">the </w:t>
      </w:r>
      <w:r w:rsidRPr="00AA67F9">
        <w:t>planning</w:t>
      </w:r>
      <w:r w:rsidR="00472D36">
        <w:t xml:space="preserve"> of</w:t>
      </w:r>
      <w:r w:rsidRPr="00AA67F9">
        <w:t xml:space="preserve"> your trip. Afterwards you can publish your trip and share it with your friends. They can use your plan as an outline for their own trip b</w:t>
      </w:r>
      <w:r w:rsidR="00472D36">
        <w:t>y simply importing your publishe</w:t>
      </w:r>
      <w:r w:rsidRPr="00AA67F9">
        <w:t>d data.</w:t>
      </w:r>
    </w:p>
    <w:p w14:paraId="1630033F" w14:textId="3F2BBADF" w:rsidR="00AA67F9" w:rsidRPr="00AA67F9" w:rsidRDefault="00AA67F9" w:rsidP="005159BB">
      <w:pPr>
        <w:pStyle w:val="BodyText"/>
        <w:jc w:val="both"/>
      </w:pPr>
      <w:r>
        <w:t xml:space="preserve">This document will </w:t>
      </w:r>
      <w:r w:rsidR="0017024F">
        <w:t>specify the software requirements we will have to fulfill, if we wan</w:t>
      </w:r>
      <w:r w:rsidR="00C63363">
        <w:t>t to transform our vision into a sat</w:t>
      </w:r>
      <w:r w:rsidR="00220655">
        <w:t xml:space="preserve">isfying </w:t>
      </w:r>
      <w:r w:rsidR="00C63363">
        <w:t>software product.</w:t>
      </w:r>
      <w:r w:rsidR="00220655">
        <w:t xml:space="preserve"> This </w:t>
      </w:r>
      <w:r w:rsidR="00A50B01">
        <w:t xml:space="preserve">Software Requirements Specification (SRS) </w:t>
      </w:r>
      <w:r w:rsidR="00F838B8">
        <w:t xml:space="preserve">adheres to the standards defined by </w:t>
      </w:r>
      <w:r w:rsidR="00F838B8" w:rsidRPr="00F838B8">
        <w:t>IEEE830-1998</w:t>
      </w:r>
      <w:r w:rsidR="00F838B8">
        <w:t xml:space="preserve">. </w:t>
      </w:r>
    </w:p>
    <w:p w14:paraId="1F3C1C81" w14:textId="20152591" w:rsidR="00FA1CC0" w:rsidRDefault="00296123">
      <w:pPr>
        <w:pStyle w:val="Heading2"/>
      </w:pPr>
      <w:bookmarkStart w:id="1" w:name="_Toc527929555"/>
      <w:r>
        <w:t>Purpose</w:t>
      </w:r>
      <w:bookmarkEnd w:id="1"/>
    </w:p>
    <w:p w14:paraId="1F3C1C82" w14:textId="64B9EE48" w:rsidR="00FA1CC0" w:rsidRDefault="00296123" w:rsidP="00FF7C9B">
      <w:pPr>
        <w:pStyle w:val="InfoBlue"/>
      </w:pPr>
      <w:r w:rsidRPr="00583152">
        <w:t>Th</w:t>
      </w:r>
      <w:r w:rsidR="00AF37EA">
        <w:t>is</w:t>
      </w:r>
      <w:r w:rsidRPr="00583152">
        <w:t xml:space="preserve"> </w:t>
      </w:r>
      <w:r w:rsidRPr="00583152">
        <w:rPr>
          <w:b/>
          <w:bCs/>
        </w:rPr>
        <w:t>SRS</w:t>
      </w:r>
      <w:r w:rsidRPr="00583152">
        <w:t xml:space="preserve"> fully describes the external behavior of the </w:t>
      </w:r>
      <w:r w:rsidR="00583152" w:rsidRPr="00583152">
        <w:t>Perfect Time A</w:t>
      </w:r>
      <w:r w:rsidRPr="00583152">
        <w:t>pplication. It also describes nonfunctional requirements, design constraints, and other factors necessary to provide a complete and comprehensive description of the requirements for the software.</w:t>
      </w:r>
    </w:p>
    <w:p w14:paraId="4BA29B64" w14:textId="729FACF8" w:rsidR="00100B66" w:rsidRPr="00100B66" w:rsidRDefault="00100B66" w:rsidP="005159BB">
      <w:pPr>
        <w:pStyle w:val="BodyText"/>
        <w:jc w:val="both"/>
      </w:pPr>
      <w:r>
        <w:t>This SRS</w:t>
      </w:r>
      <w:r w:rsidR="00A744E9">
        <w:t xml:space="preserve"> is a requirement for the course Software Engineering at the Corporate State University Baden-Württemberg</w:t>
      </w:r>
      <w:r w:rsidR="005159BB">
        <w:t xml:space="preserve"> in</w:t>
      </w:r>
      <w:r w:rsidR="00A744E9">
        <w:t xml:space="preserve"> Karlsruhe.</w:t>
      </w:r>
    </w:p>
    <w:p w14:paraId="1F3C1C83" w14:textId="06808034" w:rsidR="00FA1CC0" w:rsidRDefault="00296123">
      <w:pPr>
        <w:pStyle w:val="Heading2"/>
      </w:pPr>
      <w:bookmarkStart w:id="2" w:name="_Toc527929556"/>
      <w:r>
        <w:t>Scope</w:t>
      </w:r>
      <w:bookmarkEnd w:id="2"/>
    </w:p>
    <w:p w14:paraId="1F3C1C84" w14:textId="4C48F260" w:rsidR="00FA1CC0" w:rsidRDefault="00EE27A9" w:rsidP="00FF7C9B">
      <w:pPr>
        <w:pStyle w:val="InfoBlue"/>
      </w:pPr>
      <w:r>
        <w:t>This SRS will cover the complete Perfect Time Application</w:t>
      </w:r>
      <w:r w:rsidR="00EF0122">
        <w:t xml:space="preserve"> with all</w:t>
      </w:r>
      <w:r w:rsidR="00B3104F">
        <w:t xml:space="preserve"> </w:t>
      </w:r>
      <w:r w:rsidR="00EF0122">
        <w:t xml:space="preserve">defined features and subsystems. The </w:t>
      </w:r>
      <w:r w:rsidR="007D0DDF">
        <w:t>defined subsystems are:</w:t>
      </w:r>
    </w:p>
    <w:p w14:paraId="3A7B9F05" w14:textId="77777777" w:rsidR="00D94F28" w:rsidRDefault="00D94F28" w:rsidP="005159BB">
      <w:pPr>
        <w:pStyle w:val="BodyText"/>
        <w:numPr>
          <w:ilvl w:val="0"/>
          <w:numId w:val="6"/>
        </w:numPr>
        <w:jc w:val="both"/>
      </w:pPr>
      <w:r>
        <w:t>Basic Web Application</w:t>
      </w:r>
    </w:p>
    <w:p w14:paraId="28BEC174" w14:textId="33905490" w:rsidR="00D94F28" w:rsidRDefault="00D94F28" w:rsidP="005159BB">
      <w:pPr>
        <w:pStyle w:val="BodyText"/>
        <w:ind w:left="1440"/>
        <w:jc w:val="both"/>
      </w:pPr>
      <w:r>
        <w:tab/>
        <w:t>Goal: Build a running website that provides our basic application.</w:t>
      </w:r>
    </w:p>
    <w:p w14:paraId="3E02723E" w14:textId="77777777" w:rsidR="00D94F28" w:rsidRDefault="00D94F28" w:rsidP="005159BB">
      <w:pPr>
        <w:pStyle w:val="BodyText"/>
        <w:numPr>
          <w:ilvl w:val="0"/>
          <w:numId w:val="6"/>
        </w:numPr>
        <w:jc w:val="both"/>
      </w:pPr>
      <w:r>
        <w:t>Location Pages</w:t>
      </w:r>
    </w:p>
    <w:p w14:paraId="7EE57B2D" w14:textId="716191DB" w:rsidR="00D94F28" w:rsidRDefault="00D94F28" w:rsidP="005159BB">
      <w:pPr>
        <w:pStyle w:val="BodyText"/>
        <w:ind w:left="2127"/>
        <w:jc w:val="both"/>
      </w:pPr>
      <w:r>
        <w:t>Goal: Allow subpages for individual locations / events. One page should contain all the relevant data (address, date, map, etc.) on one location.</w:t>
      </w:r>
    </w:p>
    <w:p w14:paraId="1EBC0687" w14:textId="1CFE3CCA" w:rsidR="00D94F28" w:rsidRDefault="00D94F28" w:rsidP="005159BB">
      <w:pPr>
        <w:pStyle w:val="BodyText"/>
        <w:numPr>
          <w:ilvl w:val="0"/>
          <w:numId w:val="6"/>
        </w:numPr>
        <w:jc w:val="both"/>
      </w:pPr>
      <w:r>
        <w:t>Vacation Inf</w:t>
      </w:r>
      <w:r w:rsidR="004A1810">
        <w:t>o</w:t>
      </w:r>
    </w:p>
    <w:p w14:paraId="2E53279C" w14:textId="4F6B405B" w:rsidR="00D94F28" w:rsidRDefault="00D94F28" w:rsidP="005159BB">
      <w:pPr>
        <w:pStyle w:val="BodyText"/>
        <w:ind w:left="1440"/>
        <w:jc w:val="both"/>
      </w:pPr>
      <w:r>
        <w:tab/>
        <w:t xml:space="preserve">Goal: Allow general information for the whole vacation and statistics. I.e. your flight </w:t>
      </w:r>
      <w:r w:rsidR="004A2E53">
        <w:tab/>
      </w:r>
      <w:r>
        <w:t>schedule, your budget, etc.</w:t>
      </w:r>
    </w:p>
    <w:p w14:paraId="4BC3B649" w14:textId="77777777" w:rsidR="00D94F28" w:rsidRDefault="00D94F28" w:rsidP="005159BB">
      <w:pPr>
        <w:pStyle w:val="BodyText"/>
        <w:numPr>
          <w:ilvl w:val="0"/>
          <w:numId w:val="6"/>
        </w:numPr>
        <w:jc w:val="both"/>
      </w:pPr>
      <w:r>
        <w:t>Travel Blog</w:t>
      </w:r>
    </w:p>
    <w:p w14:paraId="2E34F819" w14:textId="6090BEEB" w:rsidR="00D94F28" w:rsidRDefault="00D94F28" w:rsidP="005159BB">
      <w:pPr>
        <w:pStyle w:val="BodyText"/>
        <w:ind w:left="1440"/>
        <w:jc w:val="both"/>
      </w:pPr>
      <w:r>
        <w:tab/>
        <w:t xml:space="preserve">Goal: Allow redesign of location subpages into a travel blog. The individual location </w:t>
      </w:r>
      <w:r w:rsidR="004A2E53">
        <w:tab/>
      </w:r>
      <w:r>
        <w:t>pages will look like a travel blog (pictures, videos, text, …).</w:t>
      </w:r>
    </w:p>
    <w:p w14:paraId="60F7DF8B" w14:textId="77777777" w:rsidR="00D94F28" w:rsidRDefault="00D94F28" w:rsidP="005159BB">
      <w:pPr>
        <w:pStyle w:val="BodyText"/>
        <w:numPr>
          <w:ilvl w:val="0"/>
          <w:numId w:val="6"/>
        </w:numPr>
        <w:jc w:val="both"/>
      </w:pPr>
      <w:r>
        <w:t>Share</w:t>
      </w:r>
    </w:p>
    <w:p w14:paraId="2047CAD0" w14:textId="5F9CE013" w:rsidR="00D94F28" w:rsidRDefault="00D94F28" w:rsidP="005159BB">
      <w:pPr>
        <w:pStyle w:val="BodyText"/>
        <w:ind w:left="1440"/>
        <w:jc w:val="both"/>
      </w:pPr>
      <w:r>
        <w:tab/>
        <w:t xml:space="preserve">Goal: Allow other users to use the travel plan as a layout for their own travel. The </w:t>
      </w:r>
      <w:r w:rsidR="00741048">
        <w:t>s</w:t>
      </w:r>
      <w:r>
        <w:t xml:space="preserve">ystem </w:t>
      </w:r>
      <w:r w:rsidR="004A2E53">
        <w:tab/>
      </w:r>
      <w:r>
        <w:t>will create the subpages and the vacation info based on the other project.</w:t>
      </w:r>
    </w:p>
    <w:p w14:paraId="5A818FB3" w14:textId="4CA7B8FD" w:rsidR="00D94F28" w:rsidRDefault="00D94F28" w:rsidP="005159BB">
      <w:pPr>
        <w:pStyle w:val="BodyText"/>
        <w:numPr>
          <w:ilvl w:val="0"/>
          <w:numId w:val="6"/>
        </w:numPr>
        <w:jc w:val="both"/>
      </w:pPr>
      <w:r>
        <w:t xml:space="preserve">Multiple Users (idea based on blog comment by </w:t>
      </w:r>
      <w:r w:rsidR="00741048">
        <w:t>Christian)</w:t>
      </w:r>
    </w:p>
    <w:p w14:paraId="6F21DF23" w14:textId="24D6C975" w:rsidR="007D0DDF" w:rsidRDefault="00D94F28" w:rsidP="005159BB">
      <w:pPr>
        <w:pStyle w:val="BodyText"/>
        <w:ind w:left="1440"/>
        <w:jc w:val="both"/>
      </w:pPr>
      <w:r>
        <w:tab/>
        <w:t xml:space="preserve">Goal: Provide different users and change tracking. This feature should make planning </w:t>
      </w:r>
      <w:r w:rsidR="004A2E53">
        <w:tab/>
      </w:r>
      <w:r>
        <w:t>with multiple persons easier.</w:t>
      </w:r>
    </w:p>
    <w:p w14:paraId="6F5599E8" w14:textId="1278ED3B" w:rsidR="00421F79" w:rsidRPr="007D0DDF" w:rsidRDefault="00413E26" w:rsidP="005159BB">
      <w:pPr>
        <w:pStyle w:val="BodyText"/>
        <w:ind w:left="709"/>
        <w:jc w:val="both"/>
      </w:pPr>
      <w:r>
        <w:t>Tho</w:t>
      </w:r>
      <w:r w:rsidR="00414A73">
        <w:t xml:space="preserve">se subsystems will reflect into the functionality and usability requirements </w:t>
      </w:r>
      <w:r w:rsidR="00232023">
        <w:t xml:space="preserve">which are defined in section </w:t>
      </w:r>
      <w:r w:rsidR="00B930D8">
        <w:t>3.</w:t>
      </w:r>
    </w:p>
    <w:p w14:paraId="1F3C1C85" w14:textId="4F8420CC" w:rsidR="00FA1CC0" w:rsidRDefault="00296123">
      <w:pPr>
        <w:pStyle w:val="Heading2"/>
      </w:pPr>
      <w:bookmarkStart w:id="3" w:name="_Toc527929557"/>
      <w:r>
        <w:lastRenderedPageBreak/>
        <w:t>Definitions, Acronyms, and Abbreviations</w:t>
      </w:r>
      <w:bookmarkEnd w:id="3"/>
    </w:p>
    <w:p w14:paraId="1F3C1C86" w14:textId="2530B396" w:rsidR="00FA1CC0" w:rsidRDefault="004F3020" w:rsidP="00FF7C9B">
      <w:pPr>
        <w:pStyle w:val="InfoBlue"/>
      </w:pPr>
      <w:r>
        <w:t>MVC = Model View Controller</w:t>
      </w:r>
    </w:p>
    <w:p w14:paraId="58665436" w14:textId="0F4B0B5B" w:rsidR="00100B66" w:rsidRDefault="00100B66" w:rsidP="00A961CF">
      <w:pPr>
        <w:pStyle w:val="BodyText"/>
        <w:jc w:val="both"/>
      </w:pPr>
      <w:r>
        <w:t>SRS = Software Requirements Specification</w:t>
      </w:r>
    </w:p>
    <w:p w14:paraId="4CFF5F93" w14:textId="4F3D2933" w:rsidR="00604E35" w:rsidRDefault="00604E35" w:rsidP="00A961CF">
      <w:pPr>
        <w:pStyle w:val="BodyText"/>
        <w:jc w:val="both"/>
      </w:pPr>
      <w:r>
        <w:t>Travel = one specific trip / vacation</w:t>
      </w:r>
      <w:r w:rsidR="00095381">
        <w:t xml:space="preserve">. For each travel the user will </w:t>
      </w:r>
      <w:r w:rsidR="00D87CC2">
        <w:t>create an individual plan.</w:t>
      </w:r>
    </w:p>
    <w:p w14:paraId="7862646A" w14:textId="5165A9D7" w:rsidR="00F704CC" w:rsidRDefault="00F704CC" w:rsidP="00A961CF">
      <w:pPr>
        <w:pStyle w:val="BodyText"/>
        <w:jc w:val="both"/>
      </w:pPr>
      <w:r>
        <w:t>Trip = Travel</w:t>
      </w:r>
    </w:p>
    <w:p w14:paraId="585D6124" w14:textId="7F6D6D28" w:rsidR="00D87CC2" w:rsidRDefault="00D87CC2" w:rsidP="00A961CF">
      <w:pPr>
        <w:pStyle w:val="BodyText"/>
        <w:jc w:val="both"/>
      </w:pPr>
      <w:r>
        <w:t xml:space="preserve">Location = one </w:t>
      </w:r>
      <w:r w:rsidR="00580669">
        <w:t>location visited during the travel. A location might be a city or a region</w:t>
      </w:r>
      <w:r w:rsidR="00332A43">
        <w:t xml:space="preserve">. </w:t>
      </w:r>
      <w:r w:rsidR="00F00B95">
        <w:t>A travel contains multiple locations.</w:t>
      </w:r>
    </w:p>
    <w:p w14:paraId="2401A12D" w14:textId="05B54B30" w:rsidR="00F00B95" w:rsidRPr="00100B66" w:rsidRDefault="00F00B95" w:rsidP="00A961CF">
      <w:pPr>
        <w:pStyle w:val="BodyText"/>
        <w:jc w:val="both"/>
      </w:pPr>
      <w:r>
        <w:t xml:space="preserve">Activity = one </w:t>
      </w:r>
      <w:r w:rsidR="008D0617">
        <w:t xml:space="preserve">specific activity planned for a location. An </w:t>
      </w:r>
      <w:r w:rsidR="00731FF0">
        <w:t>a</w:t>
      </w:r>
      <w:r w:rsidR="008D0617">
        <w:t xml:space="preserve">ctivity might be a </w:t>
      </w:r>
      <w:r w:rsidR="00A25FD4">
        <w:t>place or a</w:t>
      </w:r>
      <w:r w:rsidR="00731FF0">
        <w:t xml:space="preserve">n event. Each activity </w:t>
      </w:r>
      <w:r w:rsidR="00A961CF">
        <w:t>must</w:t>
      </w:r>
      <w:r w:rsidR="00731FF0">
        <w:t xml:space="preserve"> be assigned to a location.</w:t>
      </w:r>
    </w:p>
    <w:p w14:paraId="1F3C1C87" w14:textId="33EF7F6A" w:rsidR="00FA1CC0" w:rsidRDefault="00296123">
      <w:pPr>
        <w:pStyle w:val="Heading2"/>
      </w:pPr>
      <w:bookmarkStart w:id="4" w:name="_Toc527929558"/>
      <w:r>
        <w:t>References</w:t>
      </w:r>
      <w:bookmarkEnd w:id="4"/>
    </w:p>
    <w:p w14:paraId="1F3C1C88" w14:textId="2DE85170" w:rsidR="00FA1CC0" w:rsidRDefault="00514F77" w:rsidP="00FF7C9B">
      <w:pPr>
        <w:pStyle w:val="InfoBlue"/>
        <w:numPr>
          <w:ilvl w:val="0"/>
          <w:numId w:val="6"/>
        </w:numPr>
      </w:pPr>
      <w:r>
        <w:t xml:space="preserve">Perfect Time Blog: </w:t>
      </w:r>
      <w:hyperlink r:id="rId10" w:history="1">
        <w:r w:rsidR="00F316F6" w:rsidRPr="00A64511">
          <w:rPr>
            <w:rStyle w:val="Hyperlink"/>
          </w:rPr>
          <w:t>https://perfecttime608150251.wordpress.com/</w:t>
        </w:r>
      </w:hyperlink>
      <w:r w:rsidR="00F316F6">
        <w:t xml:space="preserve"> </w:t>
      </w:r>
    </w:p>
    <w:p w14:paraId="439080CD" w14:textId="20EAF0E8" w:rsidR="00514F77" w:rsidRDefault="00E316D0" w:rsidP="00FF7C9B">
      <w:pPr>
        <w:pStyle w:val="BodyText"/>
        <w:numPr>
          <w:ilvl w:val="0"/>
          <w:numId w:val="6"/>
        </w:numPr>
        <w:jc w:val="both"/>
      </w:pPr>
      <w:r>
        <w:t xml:space="preserve">Perfect Time </w:t>
      </w:r>
      <w:proofErr w:type="spellStart"/>
      <w:r>
        <w:t>YouTrack</w:t>
      </w:r>
      <w:proofErr w:type="spellEnd"/>
      <w:r>
        <w:t>:</w:t>
      </w:r>
      <w:r w:rsidR="00F316F6">
        <w:t xml:space="preserve"> </w:t>
      </w:r>
      <w:hyperlink r:id="rId11" w:history="1">
        <w:r w:rsidR="00F316F6" w:rsidRPr="00A64511">
          <w:rPr>
            <w:rStyle w:val="Hyperlink"/>
          </w:rPr>
          <w:t>https://perfecttime.myjetbrains.com/youtrack/agiles</w:t>
        </w:r>
      </w:hyperlink>
      <w:r w:rsidR="00F316F6">
        <w:t xml:space="preserve"> </w:t>
      </w:r>
    </w:p>
    <w:p w14:paraId="7028BE15" w14:textId="1FA09084" w:rsidR="002D6F70" w:rsidRDefault="002D6F70" w:rsidP="00FF7C9B">
      <w:pPr>
        <w:pStyle w:val="BodyText"/>
        <w:numPr>
          <w:ilvl w:val="0"/>
          <w:numId w:val="6"/>
        </w:numPr>
        <w:jc w:val="both"/>
      </w:pPr>
      <w:r>
        <w:t xml:space="preserve">Perfect Time Git Repository: </w:t>
      </w:r>
      <w:hyperlink r:id="rId12" w:history="1">
        <w:r w:rsidR="00201349" w:rsidRPr="00A64511">
          <w:rPr>
            <w:rStyle w:val="Hyperlink"/>
          </w:rPr>
          <w:t>https://github.com/Tallround3r/PerfectTime</w:t>
        </w:r>
      </w:hyperlink>
      <w:r w:rsidR="00201349">
        <w:t xml:space="preserve"> </w:t>
      </w:r>
    </w:p>
    <w:p w14:paraId="7753B022" w14:textId="3432EE41" w:rsidR="00E316D0" w:rsidRPr="00514F77" w:rsidRDefault="00E316D0" w:rsidP="00FF7C9B">
      <w:pPr>
        <w:pStyle w:val="BodyText"/>
        <w:numPr>
          <w:ilvl w:val="0"/>
          <w:numId w:val="6"/>
        </w:numPr>
        <w:jc w:val="both"/>
      </w:pPr>
      <w:r>
        <w:t xml:space="preserve">Perfect Time Application Website: </w:t>
      </w:r>
      <w:hyperlink r:id="rId13" w:history="1">
        <w:r w:rsidR="002D6F70" w:rsidRPr="00A64511">
          <w:rPr>
            <w:rStyle w:val="Hyperlink"/>
          </w:rPr>
          <w:t>https://perfecttime-planyourtrip.firebaseapp.com/</w:t>
        </w:r>
      </w:hyperlink>
      <w:r w:rsidR="002D6F70">
        <w:t xml:space="preserve"> </w:t>
      </w:r>
    </w:p>
    <w:p w14:paraId="1F3C1C89" w14:textId="3C611E9A" w:rsidR="00FA1CC0" w:rsidRDefault="00296123">
      <w:pPr>
        <w:pStyle w:val="Heading2"/>
      </w:pPr>
      <w:bookmarkStart w:id="5" w:name="_Toc527929559"/>
      <w:r>
        <w:t>Overview</w:t>
      </w:r>
      <w:bookmarkEnd w:id="5"/>
    </w:p>
    <w:p w14:paraId="1F3C1C8A" w14:textId="51B1EFD3" w:rsidR="00FA1CC0" w:rsidRDefault="00FF7C9B" w:rsidP="00FF7C9B">
      <w:pPr>
        <w:pStyle w:val="InfoBlue"/>
      </w:pPr>
      <w:r>
        <w:t>A</w:t>
      </w:r>
      <w:r w:rsidR="00D740C1">
        <w:t>n overall description of the software and its requirements will be given</w:t>
      </w:r>
      <w:r>
        <w:t xml:space="preserve"> in Section 2</w:t>
      </w:r>
      <w:r w:rsidR="00D740C1">
        <w:t>. Section 3 will define the specific requirements</w:t>
      </w:r>
      <w:r w:rsidR="0008569A">
        <w:t xml:space="preserve">. Section 4 will include </w:t>
      </w:r>
      <w:r w:rsidR="00CF22FF">
        <w:t>supporting information (i.e. table of content, etc.)</w:t>
      </w:r>
      <w:r w:rsidR="008A65E4">
        <w:t>.</w:t>
      </w:r>
    </w:p>
    <w:p w14:paraId="1F3C1C8B" w14:textId="027BF1E6" w:rsidR="00FA1CC0" w:rsidRDefault="00296123">
      <w:pPr>
        <w:pStyle w:val="Heading1"/>
      </w:pPr>
      <w:bookmarkStart w:id="6" w:name="_Toc527929560"/>
      <w:r>
        <w:t>Overall Description</w:t>
      </w:r>
      <w:bookmarkEnd w:id="6"/>
    </w:p>
    <w:p w14:paraId="1F3C1C8C" w14:textId="2DF2540A" w:rsidR="00FA1CC0" w:rsidRDefault="00296123" w:rsidP="00446B8C">
      <w:pPr>
        <w:pStyle w:val="InfoBlue"/>
      </w:pPr>
      <w:r>
        <w:t xml:space="preserve">This section describes the general factors that affect </w:t>
      </w:r>
      <w:r w:rsidR="00DA309F">
        <w:t>Perfect Time</w:t>
      </w:r>
      <w:r>
        <w:t xml:space="preserve"> and its requirements. </w:t>
      </w:r>
    </w:p>
    <w:p w14:paraId="1F3C1C8D" w14:textId="12F9439F" w:rsidR="00FA1CC0" w:rsidRDefault="00296123" w:rsidP="00446B8C">
      <w:pPr>
        <w:pStyle w:val="InfoBlue"/>
      </w:pPr>
      <w:r>
        <w:t>•</w:t>
      </w:r>
      <w:r>
        <w:tab/>
        <w:t>product perspective</w:t>
      </w:r>
    </w:p>
    <w:p w14:paraId="7FA3DFCF" w14:textId="7A8DF34E" w:rsidR="008E34C4" w:rsidRPr="008E34C4" w:rsidRDefault="008E34C4" w:rsidP="00446B8C">
      <w:pPr>
        <w:pStyle w:val="BodyText"/>
        <w:jc w:val="both"/>
      </w:pPr>
      <w:r>
        <w:t xml:space="preserve">Perfect Time was created to fill a market gap. The Perfect Time </w:t>
      </w:r>
      <w:r w:rsidR="002C2F58">
        <w:t>Team could</w:t>
      </w:r>
      <w:r w:rsidR="004970F4">
        <w:t xml:space="preserve"> not</w:t>
      </w:r>
      <w:r w:rsidR="002C2F58">
        <w:t xml:space="preserve"> identify </w:t>
      </w:r>
      <w:r w:rsidR="004970F4">
        <w:t>a similar product on the market. However</w:t>
      </w:r>
      <w:r w:rsidR="00F56D52">
        <w:t>,</w:t>
      </w:r>
      <w:r w:rsidR="004970F4">
        <w:t xml:space="preserve"> it can be assumed</w:t>
      </w:r>
      <w:r w:rsidR="00596691">
        <w:t xml:space="preserve"> that there is a market </w:t>
      </w:r>
      <w:r w:rsidR="00BE05FF">
        <w:t>demand, since many people go on vacation</w:t>
      </w:r>
      <w:r w:rsidR="00F56D52">
        <w:t xml:space="preserve"> and </w:t>
      </w:r>
      <w:r w:rsidR="00EE24BD">
        <w:t>therefore</w:t>
      </w:r>
      <w:r w:rsidR="00F56D52">
        <w:t xml:space="preserve"> </w:t>
      </w:r>
      <w:r w:rsidR="00EE24BD">
        <w:t>must</w:t>
      </w:r>
      <w:r w:rsidR="00F56D52">
        <w:t xml:space="preserve"> plan their trip.</w:t>
      </w:r>
      <w:r w:rsidR="00EE24BD">
        <w:t xml:space="preserve"> </w:t>
      </w:r>
      <w:r w:rsidR="008C5892">
        <w:t xml:space="preserve">A </w:t>
      </w:r>
      <w:r w:rsidR="00B40EF9">
        <w:t>good market perspective can be predicted.</w:t>
      </w:r>
    </w:p>
    <w:p w14:paraId="1F3C1C8E" w14:textId="32BBF13F" w:rsidR="00FA1CC0" w:rsidRDefault="00296123" w:rsidP="00446B8C">
      <w:pPr>
        <w:pStyle w:val="InfoBlue"/>
      </w:pPr>
      <w:r>
        <w:t>•</w:t>
      </w:r>
      <w:r>
        <w:tab/>
        <w:t>product functions</w:t>
      </w:r>
    </w:p>
    <w:p w14:paraId="40C94B53" w14:textId="206FAE6D" w:rsidR="00B841DB" w:rsidRDefault="00A2778D" w:rsidP="00446B8C">
      <w:pPr>
        <w:pStyle w:val="BodyText"/>
        <w:jc w:val="both"/>
      </w:pPr>
      <w:r>
        <w:t xml:space="preserve">The product </w:t>
      </w:r>
      <w:r w:rsidR="00750D8B">
        <w:t xml:space="preserve">has different functions. They are displayed in the </w:t>
      </w:r>
      <w:r w:rsidR="00B841DB">
        <w:t>use case diagram</w:t>
      </w:r>
      <w:r w:rsidR="00E262F8">
        <w:t>.</w:t>
      </w:r>
    </w:p>
    <w:p w14:paraId="4E552045" w14:textId="4DDE82F8" w:rsidR="00E262F8" w:rsidRPr="00B40EF9" w:rsidRDefault="00A74BEB" w:rsidP="00446B8C">
      <w:pPr>
        <w:pStyle w:val="BodyText"/>
        <w:jc w:val="both"/>
      </w:pPr>
      <w:r>
        <w:rPr>
          <w:noProof/>
        </w:rPr>
        <w:lastRenderedPageBreak/>
        <w:drawing>
          <wp:inline distT="0" distB="0" distL="0" distR="0" wp14:anchorId="6C534DAA" wp14:editId="2D7045C2">
            <wp:extent cx="3545874" cy="2705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602" t="22235" r="26763" b="14481"/>
                    <a:stretch/>
                  </pic:blipFill>
                  <pic:spPr bwMode="auto">
                    <a:xfrm>
                      <a:off x="0" y="0"/>
                      <a:ext cx="3557368" cy="2713869"/>
                    </a:xfrm>
                    <a:prstGeom prst="rect">
                      <a:avLst/>
                    </a:prstGeom>
                    <a:ln>
                      <a:noFill/>
                    </a:ln>
                    <a:extLst>
                      <a:ext uri="{53640926-AAD7-44D8-BBD7-CCE9431645EC}">
                        <a14:shadowObscured xmlns:a14="http://schemas.microsoft.com/office/drawing/2010/main"/>
                      </a:ext>
                    </a:extLst>
                  </pic:spPr>
                </pic:pic>
              </a:graphicData>
            </a:graphic>
          </wp:inline>
        </w:drawing>
      </w:r>
    </w:p>
    <w:p w14:paraId="1F3C1C8F" w14:textId="70CB970C" w:rsidR="00FA1CC0" w:rsidRDefault="00296123" w:rsidP="00446B8C">
      <w:pPr>
        <w:pStyle w:val="InfoBlue"/>
      </w:pPr>
      <w:r>
        <w:t>•</w:t>
      </w:r>
      <w:r>
        <w:tab/>
        <w:t>user characteristics</w:t>
      </w:r>
    </w:p>
    <w:p w14:paraId="4D6EA41D" w14:textId="2D486B8E" w:rsidR="00D06219" w:rsidRPr="00D06219" w:rsidRDefault="008B5F34" w:rsidP="00446B8C">
      <w:pPr>
        <w:pStyle w:val="BodyText"/>
        <w:jc w:val="both"/>
      </w:pPr>
      <w:r>
        <w:t xml:space="preserve">The users of Perfect Time get divided into three categories. The first category </w:t>
      </w:r>
      <w:r w:rsidR="00C15FE5">
        <w:t xml:space="preserve">are trip owners. They </w:t>
      </w:r>
      <w:r w:rsidR="00733EB7">
        <w:t>use the applications to plan one or multiple trips</w:t>
      </w:r>
      <w:r w:rsidR="00B40015">
        <w:t>.</w:t>
      </w:r>
      <w:r w:rsidR="00931CC8">
        <w:t xml:space="preserve"> They decide what the </w:t>
      </w:r>
      <w:r w:rsidR="00145841">
        <w:t xml:space="preserve">(privacy) </w:t>
      </w:r>
      <w:r w:rsidR="00931CC8">
        <w:t xml:space="preserve">settings are and who becomes </w:t>
      </w:r>
      <w:r w:rsidR="00145841">
        <w:t>a trip member. The second category</w:t>
      </w:r>
      <w:r w:rsidR="0033403D">
        <w:t xml:space="preserve"> are trip members. They got invited by the trip owner</w:t>
      </w:r>
      <w:r w:rsidR="001357DE">
        <w:t xml:space="preserve"> an</w:t>
      </w:r>
      <w:r w:rsidR="00305FE8">
        <w:t>d</w:t>
      </w:r>
      <w:r w:rsidR="001357DE">
        <w:t xml:space="preserve"> can </w:t>
      </w:r>
      <w:r w:rsidR="006E21E6">
        <w:t>contribute to plan</w:t>
      </w:r>
      <w:r w:rsidR="00741299">
        <w:t xml:space="preserve"> the trip.</w:t>
      </w:r>
      <w:r w:rsidR="00F704CC">
        <w:t xml:space="preserve"> They can add and edit locations.</w:t>
      </w:r>
      <w:r w:rsidR="00305FE8">
        <w:t xml:space="preserve"> The third group are observers. They can view public travels and use their information as a base layout for creating their own trip </w:t>
      </w:r>
      <w:r w:rsidR="00C64EF3">
        <w:t>and becoming an owner.</w:t>
      </w:r>
    </w:p>
    <w:p w14:paraId="1F3C1C90" w14:textId="2035AA5A" w:rsidR="00FA1CC0" w:rsidRDefault="00296123" w:rsidP="00446B8C">
      <w:pPr>
        <w:pStyle w:val="InfoBlue"/>
      </w:pPr>
      <w:r>
        <w:t>•</w:t>
      </w:r>
      <w:r>
        <w:tab/>
        <w:t>constraints</w:t>
      </w:r>
    </w:p>
    <w:p w14:paraId="45D4FD69" w14:textId="5373CE0C" w:rsidR="004D484B" w:rsidRDefault="00334CE8" w:rsidP="00446B8C">
      <w:pPr>
        <w:pStyle w:val="BodyText"/>
        <w:jc w:val="both"/>
      </w:pPr>
      <w:r>
        <w:t>There</w:t>
      </w:r>
      <w:r w:rsidR="000440A6">
        <w:t xml:space="preserve"> are </w:t>
      </w:r>
      <w:r w:rsidR="000E390C">
        <w:t xml:space="preserve">constraints </w:t>
      </w:r>
      <w:r w:rsidR="0032058E">
        <w:t xml:space="preserve">to the number of accesses of our </w:t>
      </w:r>
      <w:r w:rsidR="000349A8">
        <w:t xml:space="preserve">application, since we use the free Google Firebase </w:t>
      </w:r>
      <w:r w:rsidR="00744989">
        <w:t xml:space="preserve">subscription to host our application. </w:t>
      </w:r>
      <w:r w:rsidR="003D2FDB">
        <w:t xml:space="preserve">Thereby </w:t>
      </w:r>
      <w:r w:rsidR="001A042E">
        <w:t xml:space="preserve">the scalability of the </w:t>
      </w:r>
      <w:r w:rsidR="00910347">
        <w:t>application is limited. However</w:t>
      </w:r>
      <w:r w:rsidR="00C40A76">
        <w:t>,</w:t>
      </w:r>
      <w:r w:rsidR="00910347">
        <w:t xml:space="preserve"> </w:t>
      </w:r>
      <w:r w:rsidR="006B1926">
        <w:t xml:space="preserve">by using a higher (paid) </w:t>
      </w:r>
      <w:r w:rsidR="004705D0">
        <w:t>subscription plan, the available limits</w:t>
      </w:r>
      <w:r w:rsidR="00910347">
        <w:t xml:space="preserve"> can</w:t>
      </w:r>
      <w:r w:rsidR="004705D0">
        <w:t xml:space="preserve"> be</w:t>
      </w:r>
      <w:r w:rsidR="00910347">
        <w:t xml:space="preserve"> easily </w:t>
      </w:r>
      <w:r w:rsidR="004705D0">
        <w:t>increased.</w:t>
      </w:r>
      <w:r w:rsidR="001A042E">
        <w:t xml:space="preserve"> </w:t>
      </w:r>
    </w:p>
    <w:p w14:paraId="1CB491B5" w14:textId="344005A3" w:rsidR="00B411CF" w:rsidRPr="004D484B" w:rsidRDefault="00B411CF" w:rsidP="00446B8C">
      <w:pPr>
        <w:pStyle w:val="BodyText"/>
        <w:jc w:val="both"/>
      </w:pPr>
      <w:r>
        <w:t>T</w:t>
      </w:r>
      <w:r w:rsidR="00481916">
        <w:t xml:space="preserve">he application is also designed as a web application. It can only be accessed in a modern web browser </w:t>
      </w:r>
      <w:r w:rsidR="00EF600F">
        <w:t>an</w:t>
      </w:r>
      <w:r w:rsidR="00AA2FEA">
        <w:t>d</w:t>
      </w:r>
      <w:r w:rsidR="0013301C">
        <w:t xml:space="preserve"> with an active I</w:t>
      </w:r>
      <w:r w:rsidR="00EF600F">
        <w:t>nternet connection.</w:t>
      </w:r>
    </w:p>
    <w:p w14:paraId="1F3C1C91" w14:textId="170A8043" w:rsidR="00FA1CC0" w:rsidRDefault="00296123" w:rsidP="00446B8C">
      <w:pPr>
        <w:pStyle w:val="InfoBlue"/>
      </w:pPr>
      <w:r>
        <w:t>•</w:t>
      </w:r>
      <w:r>
        <w:tab/>
        <w:t>assumptions and dependencies</w:t>
      </w:r>
    </w:p>
    <w:p w14:paraId="08E73906" w14:textId="61F01598" w:rsidR="004D484B" w:rsidRDefault="008D196A" w:rsidP="00446B8C">
      <w:pPr>
        <w:pStyle w:val="BodyText"/>
        <w:jc w:val="both"/>
      </w:pPr>
      <w:r>
        <w:t xml:space="preserve">The application is designed to have only a few external dependencies. It is dependent on the technology it uses (React, Redux) and the </w:t>
      </w:r>
      <w:r w:rsidR="00AA2FEA">
        <w:t>service it is deployed on (Google Firebase). Apart from that, there are no further dependencies.</w:t>
      </w:r>
    </w:p>
    <w:p w14:paraId="527943B5" w14:textId="31278A41" w:rsidR="00AA2FEA" w:rsidRPr="004D484B" w:rsidRDefault="00CA33AB" w:rsidP="00446B8C">
      <w:pPr>
        <w:pStyle w:val="BodyText"/>
        <w:jc w:val="both"/>
      </w:pPr>
      <w:r>
        <w:t xml:space="preserve">This application is written during </w:t>
      </w:r>
      <w:r w:rsidR="0033636D">
        <w:t xml:space="preserve">two terms at the DHBW. It is uncertain if the time will be enough to create the full application, as it is described in this document. It might be possible that only </w:t>
      </w:r>
      <w:r w:rsidR="00B43F04">
        <w:t>some of the features will be implemented on time.</w:t>
      </w:r>
      <w:r w:rsidR="00551C6F">
        <w:t xml:space="preserve"> The team will still try to implement the whole application.</w:t>
      </w:r>
      <w:r w:rsidR="00B43F04">
        <w:t xml:space="preserve"> This is the assumption this application is based</w:t>
      </w:r>
      <w:r w:rsidR="00551C6F">
        <w:t xml:space="preserve"> on.</w:t>
      </w:r>
    </w:p>
    <w:p w14:paraId="1F3C1C92" w14:textId="3D414550" w:rsidR="00FA1CC0" w:rsidRDefault="00296123" w:rsidP="00446B8C">
      <w:pPr>
        <w:pStyle w:val="InfoBlue"/>
      </w:pPr>
      <w:r>
        <w:t>•</w:t>
      </w:r>
      <w:r>
        <w:tab/>
        <w:t>requirements subsets</w:t>
      </w:r>
    </w:p>
    <w:p w14:paraId="0C0CF17F" w14:textId="2E97B333" w:rsidR="001074CA" w:rsidRPr="001074CA" w:rsidRDefault="001A7C9B" w:rsidP="00446B8C">
      <w:pPr>
        <w:pStyle w:val="BodyText"/>
        <w:jc w:val="both"/>
      </w:pPr>
      <w:r>
        <w:t xml:space="preserve">The requirements will be divided into the following categories: </w:t>
      </w:r>
      <w:r w:rsidR="0005116C">
        <w:t>core (core functions), account (user accounts)</w:t>
      </w:r>
      <w:r w:rsidR="00BD3B7B">
        <w:t xml:space="preserve"> and</w:t>
      </w:r>
      <w:r w:rsidR="0005116C">
        <w:t xml:space="preserve"> CRUD (</w:t>
      </w:r>
      <w:r w:rsidR="00BD3B7B">
        <w:t>Working on a trip).</w:t>
      </w:r>
    </w:p>
    <w:p w14:paraId="1F3C1C93" w14:textId="443C0E1F" w:rsidR="00FA1CC0" w:rsidRDefault="00296123">
      <w:pPr>
        <w:pStyle w:val="Heading1"/>
      </w:pPr>
      <w:bookmarkStart w:id="7" w:name="_Toc527929561"/>
      <w:r>
        <w:t>Specific Requirements</w:t>
      </w:r>
      <w:bookmarkEnd w:id="7"/>
      <w:r>
        <w:t xml:space="preserve"> </w:t>
      </w:r>
    </w:p>
    <w:p w14:paraId="1F3C1C94" w14:textId="31F7C050" w:rsidR="00FA1CC0" w:rsidRDefault="005D12EF" w:rsidP="00FF7C9B">
      <w:pPr>
        <w:pStyle w:val="InfoBlue"/>
      </w:pPr>
      <w:r>
        <w:t xml:space="preserve">This section describes the </w:t>
      </w:r>
      <w:r w:rsidR="00867FA2">
        <w:t>specific requirements of the application.</w:t>
      </w:r>
    </w:p>
    <w:p w14:paraId="1F3C1C95" w14:textId="7A84DC8B" w:rsidR="00FA1CC0" w:rsidRDefault="00296123">
      <w:pPr>
        <w:pStyle w:val="Heading2"/>
      </w:pPr>
      <w:bookmarkStart w:id="8" w:name="_Toc527929562"/>
      <w:r>
        <w:t>Functionality</w:t>
      </w:r>
      <w:bookmarkEnd w:id="8"/>
    </w:p>
    <w:p w14:paraId="1F3C1C96" w14:textId="77777777" w:rsidR="00FA1CC0" w:rsidRDefault="00296123" w:rsidP="00FF7C9B">
      <w:pPr>
        <w:pStyle w:val="InfoBlue"/>
      </w:pPr>
      <w:r>
        <w:t xml:space="preserve">[This section describes the functional requirements of the system for those requirements that are expressed </w:t>
      </w:r>
      <w:r>
        <w:lastRenderedPageBreak/>
        <w:t xml:space="preserve">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1F3C1C97" w14:textId="77777777" w:rsidR="00FA1CC0" w:rsidRDefault="00296123" w:rsidP="00FF7C9B">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1F3C1C98" w14:textId="433F81B7" w:rsidR="00FA1CC0" w:rsidRDefault="00296123">
      <w:pPr>
        <w:pStyle w:val="Heading3"/>
      </w:pPr>
      <w:bookmarkStart w:id="9" w:name="_Toc527929563"/>
      <w:r>
        <w:t>&lt;</w:t>
      </w:r>
      <w:r w:rsidR="00F7507E">
        <w:t>Core</w:t>
      </w:r>
      <w:r>
        <w:t>&gt;</w:t>
      </w:r>
      <w:bookmarkEnd w:id="9"/>
    </w:p>
    <w:p w14:paraId="1F3C1C99" w14:textId="648430B0" w:rsidR="00FA1CC0" w:rsidRDefault="001D0DAA" w:rsidP="00FF7C9B">
      <w:pPr>
        <w:pStyle w:val="InfoBlue"/>
      </w:pPr>
      <w:r>
        <w:t xml:space="preserve">The </w:t>
      </w:r>
      <w:r w:rsidR="00292926">
        <w:t xml:space="preserve">core functionality provides the </w:t>
      </w:r>
      <w:r w:rsidR="00811896">
        <w:t xml:space="preserve">basic web application </w:t>
      </w:r>
      <w:r w:rsidR="00963CD8">
        <w:t xml:space="preserve">that can be accessed by the user through a web browser. </w:t>
      </w:r>
      <w:r w:rsidR="0011666E">
        <w:t xml:space="preserve">It is an html page that contains several components created </w:t>
      </w:r>
      <w:r w:rsidR="000C5263">
        <w:t xml:space="preserve">with React. It provides </w:t>
      </w:r>
      <w:r w:rsidR="0031004C">
        <w:t xml:space="preserve">a navigation to </w:t>
      </w:r>
      <w:r w:rsidR="00AA7774">
        <w:t xml:space="preserve">and an overview over </w:t>
      </w:r>
      <w:r w:rsidR="0031004C">
        <w:t>the other functions.</w:t>
      </w:r>
    </w:p>
    <w:p w14:paraId="2C092CC0" w14:textId="5C2F7280" w:rsidR="00AA7774" w:rsidRDefault="009F222A" w:rsidP="00AA7774">
      <w:pPr>
        <w:pStyle w:val="BodyText"/>
      </w:pPr>
      <w:r>
        <w:t xml:space="preserve">It also includes the </w:t>
      </w:r>
      <w:r w:rsidR="000A79E3">
        <w:t xml:space="preserve">possibility to view trips, which </w:t>
      </w:r>
      <w:r>
        <w:t>you are a member or the owner of.</w:t>
      </w:r>
      <w:r w:rsidR="007252AC">
        <w:t xml:space="preserve"> Any user can also see public trips.</w:t>
      </w:r>
      <w:r w:rsidR="0085739F">
        <w:t xml:space="preserve"> It provides a search function to identify </w:t>
      </w:r>
      <w:r w:rsidR="0084430D">
        <w:t>travels.</w:t>
      </w:r>
    </w:p>
    <w:p w14:paraId="61996D27" w14:textId="1F73DA06" w:rsidR="0084430D" w:rsidRDefault="0084430D" w:rsidP="00AA7774">
      <w:pPr>
        <w:pStyle w:val="BodyText"/>
      </w:pPr>
      <w:r>
        <w:t xml:space="preserve">The core functions include </w:t>
      </w:r>
      <w:r w:rsidR="00F945F6">
        <w:t xml:space="preserve">the possibility to </w:t>
      </w:r>
      <w:r w:rsidR="00942D14">
        <w:t>export data from existing (public) trips</w:t>
      </w:r>
      <w:r w:rsidR="000A55A7">
        <w:t>. The data can be exported to a local drive</w:t>
      </w:r>
      <w:r w:rsidR="006D2E5D">
        <w:t xml:space="preserve"> as a backup. The data can be exported as calendar information (</w:t>
      </w:r>
      <w:proofErr w:type="spellStart"/>
      <w:r w:rsidR="006D2E5D">
        <w:t>ical</w:t>
      </w:r>
      <w:proofErr w:type="spellEnd"/>
      <w:r w:rsidR="006D2E5D">
        <w:t>)</w:t>
      </w:r>
      <w:r w:rsidR="0057161C">
        <w:t>, so that the user can see all the locations in his/her calendar.</w:t>
      </w:r>
      <w:r w:rsidR="00AB47F1">
        <w:t xml:space="preserve"> </w:t>
      </w:r>
      <w:r w:rsidR="005E5F7B">
        <w:t xml:space="preserve">Data from an existing </w:t>
      </w:r>
      <w:r w:rsidR="00A17C6D">
        <w:t xml:space="preserve">(public) trip can be used to create </w:t>
      </w:r>
      <w:r w:rsidR="00193EA9">
        <w:t>another</w:t>
      </w:r>
      <w:r w:rsidR="00A17C6D">
        <w:t xml:space="preserve"> trip</w:t>
      </w:r>
      <w:r w:rsidR="000C3E03">
        <w:t>,</w:t>
      </w:r>
      <w:r w:rsidR="00A17C6D">
        <w:t xml:space="preserve"> which will use the layout of the old trip</w:t>
      </w:r>
      <w:r w:rsidR="000C3E03">
        <w:t xml:space="preserve">. </w:t>
      </w:r>
    </w:p>
    <w:p w14:paraId="107C239E" w14:textId="40F0829D" w:rsidR="00AB47F1" w:rsidRDefault="00882DB1" w:rsidP="00AA7774">
      <w:pPr>
        <w:pStyle w:val="BodyText"/>
      </w:pPr>
      <w:r>
        <w:t xml:space="preserve">The basic functions will also provide a series </w:t>
      </w:r>
      <w:r w:rsidR="00193EA9">
        <w:t>of statistics.</w:t>
      </w:r>
      <w:r w:rsidR="008E468A">
        <w:t xml:space="preserve"> The user can see the budget, the expenses calculated, the km driven (per day)</w:t>
      </w:r>
      <w:r w:rsidR="00EA1F49">
        <w:t xml:space="preserve"> and the duration of the trip.</w:t>
      </w:r>
    </w:p>
    <w:p w14:paraId="65CF8F43" w14:textId="1D4E6502" w:rsidR="00EA1F49" w:rsidRPr="00AA7774" w:rsidRDefault="00820E48" w:rsidP="00AA7774">
      <w:pPr>
        <w:pStyle w:val="BodyText"/>
      </w:pPr>
      <w:r>
        <w:t xml:space="preserve">The last core function is to turn a trip into </w:t>
      </w:r>
      <w:r w:rsidR="00814EEA">
        <w:t xml:space="preserve">a travel blog. Using the planning </w:t>
      </w:r>
      <w:r w:rsidR="003642C1">
        <w:t>layout,</w:t>
      </w:r>
      <w:r w:rsidR="00814EEA">
        <w:t xml:space="preserve"> </w:t>
      </w:r>
      <w:r w:rsidR="00DA363A">
        <w:t>the user can insert pictures, text and videos</w:t>
      </w:r>
      <w:r w:rsidR="00855CDB">
        <w:t xml:space="preserve"> into each location / activity page.</w:t>
      </w:r>
    </w:p>
    <w:p w14:paraId="22973922" w14:textId="3D2980B1" w:rsidR="00F7507E" w:rsidRDefault="00F7507E" w:rsidP="00F7507E">
      <w:pPr>
        <w:pStyle w:val="Heading3"/>
      </w:pPr>
      <w:bookmarkStart w:id="10" w:name="_Toc527929564"/>
      <w:r>
        <w:t>&lt;Account&gt;</w:t>
      </w:r>
      <w:bookmarkEnd w:id="10"/>
    </w:p>
    <w:p w14:paraId="5F53880D" w14:textId="4EE8D70B" w:rsidR="00F7507E" w:rsidRDefault="003642C1" w:rsidP="00F7507E">
      <w:pPr>
        <w:pStyle w:val="BodyText"/>
      </w:pPr>
      <w:r>
        <w:t xml:space="preserve">The application provides a user </w:t>
      </w:r>
      <w:r w:rsidR="006E2C6E">
        <w:t>management</w:t>
      </w:r>
      <w:r w:rsidR="008A4C6B">
        <w:t>. Any user can become a registered user by filling out the registry form and</w:t>
      </w:r>
      <w:r w:rsidR="00950B08">
        <w:t xml:space="preserve"> responding to the confirmation email. </w:t>
      </w:r>
      <w:r w:rsidR="00CB5726">
        <w:t xml:space="preserve">A registered user can </w:t>
      </w:r>
      <w:r w:rsidR="00693D34">
        <w:t>log into the application</w:t>
      </w:r>
      <w:r w:rsidR="008B396C">
        <w:t xml:space="preserve">. </w:t>
      </w:r>
      <w:r w:rsidR="00A55027">
        <w:t xml:space="preserve">The user can manage his/her account (change password, </w:t>
      </w:r>
      <w:r w:rsidR="009B4FE4">
        <w:t xml:space="preserve">change email, change user name). He or she can use the CRUD functions. </w:t>
      </w:r>
    </w:p>
    <w:p w14:paraId="558E9D88" w14:textId="76314DD5" w:rsidR="009B5C93" w:rsidRDefault="009A5872" w:rsidP="00F7507E">
      <w:pPr>
        <w:pStyle w:val="BodyText"/>
      </w:pPr>
      <w:r>
        <w:t>The registered users can also chat with each other within a travel community</w:t>
      </w:r>
      <w:r w:rsidR="00456120">
        <w:t xml:space="preserve"> (all contributors to a trip)</w:t>
      </w:r>
      <w:r>
        <w:t>.</w:t>
      </w:r>
      <w:r w:rsidR="00455ADF">
        <w:t xml:space="preserve"> The owner of a trip can invite other registered users to become members of the trip.</w:t>
      </w:r>
    </w:p>
    <w:p w14:paraId="19A39A45" w14:textId="2C1DF133" w:rsidR="00F7507E" w:rsidRDefault="00F7507E" w:rsidP="00F7507E">
      <w:pPr>
        <w:pStyle w:val="Heading3"/>
      </w:pPr>
      <w:bookmarkStart w:id="11" w:name="_Toc527929565"/>
      <w:r>
        <w:t>&lt;CRUD&gt;</w:t>
      </w:r>
      <w:bookmarkEnd w:id="11"/>
    </w:p>
    <w:p w14:paraId="38546B42" w14:textId="6FF7EC68" w:rsidR="00F7507E" w:rsidRDefault="00455ADF" w:rsidP="00F7507E">
      <w:pPr>
        <w:pStyle w:val="BodyText"/>
      </w:pPr>
      <w:r>
        <w:t xml:space="preserve">Any registered users </w:t>
      </w:r>
      <w:r w:rsidR="00812526">
        <w:t xml:space="preserve">can create a trip / travel for him-/herself. The owner of a trip can also </w:t>
      </w:r>
      <w:r w:rsidR="00F41550">
        <w:t>delete</w:t>
      </w:r>
      <w:r w:rsidR="00FB5981">
        <w:t xml:space="preserve"> or edit</w:t>
      </w:r>
      <w:r w:rsidR="00F41550">
        <w:t xml:space="preserve"> the trip. </w:t>
      </w:r>
      <w:r w:rsidR="008A0860">
        <w:t xml:space="preserve">He or she can </w:t>
      </w:r>
      <w:r w:rsidR="00BF4F83">
        <w:t>make a trip public or private and enable the blog function.</w:t>
      </w:r>
    </w:p>
    <w:p w14:paraId="406697E0" w14:textId="522E54D2" w:rsidR="00BF4F83" w:rsidRPr="00F7507E" w:rsidRDefault="002E1ABE" w:rsidP="00F7507E">
      <w:pPr>
        <w:pStyle w:val="BodyText"/>
      </w:pPr>
      <w:r>
        <w:t xml:space="preserve">Any trip members can edit the information contained in a trip. </w:t>
      </w:r>
      <w:r w:rsidR="001E7A38">
        <w:t>They can add meta data (i.e. budget, time frame,</w:t>
      </w:r>
      <w:r w:rsidR="00835111">
        <w:t xml:space="preserve"> country,</w:t>
      </w:r>
      <w:r w:rsidR="001E7A38">
        <w:t xml:space="preserve"> </w:t>
      </w:r>
      <w:r w:rsidR="00C60B3A">
        <w:t xml:space="preserve">etc.). </w:t>
      </w:r>
      <w:r w:rsidR="00835111">
        <w:t xml:space="preserve">They can add locations </w:t>
      </w:r>
      <w:r w:rsidR="00756B3E">
        <w:t>to the trip and edit the information of the location (place, date, costs, etc.)</w:t>
      </w:r>
      <w:r w:rsidR="0014026B">
        <w:t>. They can also add activities to the locations.</w:t>
      </w:r>
    </w:p>
    <w:p w14:paraId="1F3C1C9A" w14:textId="5720D74D" w:rsidR="00FA1CC0" w:rsidRDefault="00296123">
      <w:pPr>
        <w:pStyle w:val="Heading2"/>
        <w:ind w:left="720" w:hanging="720"/>
      </w:pPr>
      <w:bookmarkStart w:id="12" w:name="_Toc527929566"/>
      <w:r>
        <w:t>Usability</w:t>
      </w:r>
      <w:bookmarkEnd w:id="12"/>
      <w:r>
        <w:t xml:space="preserve"> </w:t>
      </w:r>
    </w:p>
    <w:p w14:paraId="1F3C1C9B" w14:textId="77777777" w:rsidR="00FA1CC0" w:rsidRDefault="00296123" w:rsidP="00FF7C9B">
      <w:pPr>
        <w:pStyle w:val="InfoBlue"/>
      </w:pPr>
      <w:r>
        <w:t>[This section includes all those requirements that affect usability. For example,</w:t>
      </w:r>
    </w:p>
    <w:p w14:paraId="1F3C1C9C" w14:textId="4A921163" w:rsidR="00FA1CC0" w:rsidRDefault="00296123" w:rsidP="00FF7C9B">
      <w:pPr>
        <w:pStyle w:val="InfoBlue"/>
        <w:numPr>
          <w:ilvl w:val="0"/>
          <w:numId w:val="2"/>
        </w:numPr>
      </w:pPr>
      <w:r>
        <w:t xml:space="preserve">specify the required training time for a </w:t>
      </w:r>
      <w:r w:rsidR="00E21775">
        <w:t>normal user</w:t>
      </w:r>
      <w:r>
        <w:t xml:space="preserve"> and a power user to become productive at </w:t>
      </w:r>
      <w:r w:rsidR="00625309">
        <w:t>operations</w:t>
      </w:r>
    </w:p>
    <w:p w14:paraId="1F3C1C9D" w14:textId="77777777" w:rsidR="00FA1CC0" w:rsidRDefault="00296123" w:rsidP="00FF7C9B">
      <w:pPr>
        <w:pStyle w:val="InfoBlue"/>
        <w:numPr>
          <w:ilvl w:val="0"/>
          <w:numId w:val="2"/>
        </w:numPr>
      </w:pPr>
      <w:r>
        <w:t>specify measurable task times for typical tasks or base the new system’s usability requirements on other systems that the users know and like</w:t>
      </w:r>
    </w:p>
    <w:p w14:paraId="1F3C1C9E" w14:textId="77777777" w:rsidR="00FA1CC0" w:rsidRDefault="00296123" w:rsidP="00FF7C9B">
      <w:pPr>
        <w:pStyle w:val="InfoBlue"/>
        <w:numPr>
          <w:ilvl w:val="0"/>
          <w:numId w:val="2"/>
        </w:numPr>
      </w:pPr>
      <w:r>
        <w:t>specify requirement to conform to common usability standards, such as IBM’s CUA standards Microsoft’s GUI standards]</w:t>
      </w:r>
    </w:p>
    <w:p w14:paraId="1F3C1C9F" w14:textId="0A818F59" w:rsidR="00FA1CC0" w:rsidRDefault="00296123">
      <w:pPr>
        <w:pStyle w:val="Heading3"/>
        <w:ind w:left="720" w:hanging="720"/>
      </w:pPr>
      <w:bookmarkStart w:id="13" w:name="_Toc527929567"/>
      <w:r>
        <w:lastRenderedPageBreak/>
        <w:t>&lt;</w:t>
      </w:r>
      <w:r w:rsidR="0014026B">
        <w:t xml:space="preserve">User </w:t>
      </w:r>
      <w:r w:rsidR="007C0885">
        <w:t>training</w:t>
      </w:r>
      <w:r>
        <w:t>&gt;</w:t>
      </w:r>
      <w:bookmarkEnd w:id="13"/>
    </w:p>
    <w:p w14:paraId="1F3C1CA0" w14:textId="284C79F8" w:rsidR="00FA1CC0" w:rsidRDefault="006C6413" w:rsidP="00FF7C9B">
      <w:pPr>
        <w:pStyle w:val="InfoBlue"/>
      </w:pPr>
      <w:r>
        <w:t>The application is designed to allow a</w:t>
      </w:r>
      <w:r w:rsidR="00E21046">
        <w:t>n</w:t>
      </w:r>
      <w:r>
        <w:t xml:space="preserve"> intuitive </w:t>
      </w:r>
      <w:r w:rsidR="00BA346D">
        <w:t xml:space="preserve">usage. Any user should be able to use every aspect </w:t>
      </w:r>
      <w:r w:rsidR="00E21046">
        <w:t xml:space="preserve">of the application within three hours. The application </w:t>
      </w:r>
      <w:r w:rsidR="00FD4674">
        <w:t>provides enough documentation. A video tutorial will be provided by the Perfect Time team, as soon as the application is complete.</w:t>
      </w:r>
    </w:p>
    <w:p w14:paraId="43DB37CC" w14:textId="0C6AD26B" w:rsidR="00AD3D89" w:rsidRDefault="00AD3D89" w:rsidP="00AD3D89">
      <w:pPr>
        <w:pStyle w:val="Heading3"/>
        <w:ind w:left="720" w:hanging="720"/>
      </w:pPr>
      <w:bookmarkStart w:id="14" w:name="_Toc527929568"/>
      <w:r>
        <w:t xml:space="preserve">&lt;Common </w:t>
      </w:r>
      <w:r w:rsidR="002F0634">
        <w:t>features to other applications</w:t>
      </w:r>
      <w:r>
        <w:t>&gt;</w:t>
      </w:r>
      <w:bookmarkEnd w:id="14"/>
    </w:p>
    <w:p w14:paraId="18EFD56B" w14:textId="0AADD93C" w:rsidR="00AD3D89" w:rsidRPr="00AD3D89" w:rsidRDefault="00AD3D89" w:rsidP="00FF7C9B">
      <w:pPr>
        <w:pStyle w:val="InfoBlue"/>
      </w:pPr>
      <w:r>
        <w:t>The application is designed to</w:t>
      </w:r>
      <w:r w:rsidR="002F0634">
        <w:t xml:space="preserve"> </w:t>
      </w:r>
      <w:r w:rsidR="00F04CB3">
        <w:t>mimic common features of other applications</w:t>
      </w:r>
      <w:r>
        <w:t>.</w:t>
      </w:r>
      <w:r w:rsidR="00F04CB3">
        <w:t xml:space="preserve"> </w:t>
      </w:r>
      <w:r w:rsidR="009F4FBD">
        <w:t xml:space="preserve">The design used (see section 4) is closely </w:t>
      </w:r>
      <w:r w:rsidR="005E1E76">
        <w:t>related to designs used by Google and Facebook.</w:t>
      </w:r>
    </w:p>
    <w:p w14:paraId="1F3C1CA1" w14:textId="4A418D82" w:rsidR="00FA1CC0" w:rsidRDefault="00296123">
      <w:pPr>
        <w:pStyle w:val="Heading2"/>
      </w:pPr>
      <w:bookmarkStart w:id="15" w:name="_Toc527929569"/>
      <w:r>
        <w:t>Reliability</w:t>
      </w:r>
      <w:bookmarkEnd w:id="15"/>
      <w:r>
        <w:t xml:space="preserve"> </w:t>
      </w:r>
    </w:p>
    <w:p w14:paraId="1F3C1CA9" w14:textId="633C4DFB" w:rsidR="00FA1CC0" w:rsidRDefault="00296123">
      <w:pPr>
        <w:pStyle w:val="Heading3"/>
        <w:ind w:left="720" w:hanging="720"/>
      </w:pPr>
      <w:bookmarkStart w:id="16" w:name="_Toc527929570"/>
      <w:r>
        <w:t>&lt;</w:t>
      </w:r>
      <w:r w:rsidR="005E1E76">
        <w:t xml:space="preserve">Availability </w:t>
      </w:r>
      <w:r>
        <w:t>&gt;</w:t>
      </w:r>
      <w:bookmarkEnd w:id="16"/>
    </w:p>
    <w:p w14:paraId="1F3C1CAA" w14:textId="293980E4" w:rsidR="00FA1CC0" w:rsidRDefault="00683D00" w:rsidP="00FF7C9B">
      <w:pPr>
        <w:pStyle w:val="InfoBlue"/>
      </w:pPr>
      <w:r>
        <w:t xml:space="preserve">Since the application does not require a long deployment time, there should be </w:t>
      </w:r>
      <w:r w:rsidR="005C016A">
        <w:t xml:space="preserve">only short maintenance times. </w:t>
      </w:r>
      <w:r w:rsidR="00C5247B">
        <w:t>The application will be available 99.00% of the time.</w:t>
      </w:r>
    </w:p>
    <w:p w14:paraId="15BE269C" w14:textId="7022F196" w:rsidR="005E1E76" w:rsidRDefault="005E1E76" w:rsidP="005E1E76">
      <w:pPr>
        <w:pStyle w:val="Heading3"/>
        <w:ind w:left="720" w:hanging="720"/>
      </w:pPr>
      <w:bookmarkStart w:id="17" w:name="_Toc527929571"/>
      <w:r>
        <w:t>&lt;</w:t>
      </w:r>
      <w:r w:rsidR="008B087E">
        <w:t xml:space="preserve">Mean Time </w:t>
      </w:r>
      <w:r w:rsidR="00906EDF">
        <w:t>to</w:t>
      </w:r>
      <w:r w:rsidR="008B087E">
        <w:t xml:space="preserve"> Repair</w:t>
      </w:r>
      <w:r>
        <w:t xml:space="preserve"> &gt;</w:t>
      </w:r>
      <w:bookmarkEnd w:id="17"/>
    </w:p>
    <w:p w14:paraId="50C0F685" w14:textId="5E2CEB9B" w:rsidR="005E1E76" w:rsidRDefault="00C5247B" w:rsidP="00906EDF">
      <w:pPr>
        <w:pStyle w:val="BodyText"/>
        <w:jc w:val="both"/>
      </w:pPr>
      <w:r>
        <w:t xml:space="preserve">Any </w:t>
      </w:r>
      <w:r w:rsidR="00E8646F">
        <w:t>serious bug will be fixed within a week.</w:t>
      </w:r>
      <w:r w:rsidR="00A719A1">
        <w:t xml:space="preserve"> The application will not require any updates by the user.</w:t>
      </w:r>
    </w:p>
    <w:p w14:paraId="3296AFF9" w14:textId="10665C67" w:rsidR="008B087E" w:rsidRDefault="008B087E" w:rsidP="008B087E">
      <w:pPr>
        <w:pStyle w:val="Heading3"/>
        <w:ind w:left="720" w:hanging="720"/>
      </w:pPr>
      <w:bookmarkStart w:id="18" w:name="_Toc527929572"/>
      <w:r>
        <w:t>&lt;Accuracy &gt;</w:t>
      </w:r>
      <w:bookmarkEnd w:id="18"/>
    </w:p>
    <w:p w14:paraId="1E41133E" w14:textId="04D99234" w:rsidR="008B087E" w:rsidRDefault="00A719A1" w:rsidP="00906EDF">
      <w:pPr>
        <w:pStyle w:val="BodyText"/>
        <w:jc w:val="both"/>
      </w:pPr>
      <w:r>
        <w:t xml:space="preserve">The application is </w:t>
      </w:r>
      <w:r w:rsidR="00396CC0">
        <w:t>designed to fulfill all the features described in this document to the full extend.</w:t>
      </w:r>
    </w:p>
    <w:p w14:paraId="7439C64E" w14:textId="2CEC85B4" w:rsidR="008B087E" w:rsidRDefault="008B087E" w:rsidP="008B087E">
      <w:pPr>
        <w:pStyle w:val="Heading3"/>
        <w:ind w:left="720" w:hanging="720"/>
      </w:pPr>
      <w:bookmarkStart w:id="19" w:name="_Toc527929573"/>
      <w:r>
        <w:t>&lt;</w:t>
      </w:r>
      <w:r w:rsidR="003A40AF">
        <w:t>Maximum Bugs</w:t>
      </w:r>
      <w:r>
        <w:t xml:space="preserve"> &gt;</w:t>
      </w:r>
      <w:bookmarkEnd w:id="19"/>
    </w:p>
    <w:p w14:paraId="3A589ADC" w14:textId="1868E1CD" w:rsidR="008B087E" w:rsidRPr="005E1E76" w:rsidRDefault="00396CC0" w:rsidP="00906EDF">
      <w:pPr>
        <w:pStyle w:val="BodyText"/>
        <w:jc w:val="both"/>
      </w:pPr>
      <w:r>
        <w:t xml:space="preserve">The </w:t>
      </w:r>
      <w:r w:rsidR="002129C9">
        <w:t>application should</w:t>
      </w:r>
      <w:r w:rsidR="003564E3">
        <w:t xml:space="preserve"> not</w:t>
      </w:r>
      <w:r w:rsidR="007C7C0C">
        <w:t xml:space="preserve"> have more than one bug per 500 lines of code</w:t>
      </w:r>
      <w:r w:rsidR="002129C9">
        <w:t xml:space="preserve"> at </w:t>
      </w:r>
      <w:r w:rsidR="003564E3">
        <w:t>any</w:t>
      </w:r>
      <w:r w:rsidR="002129C9">
        <w:t xml:space="preserve"> time</w:t>
      </w:r>
      <w:r w:rsidR="007C7C0C">
        <w:t xml:space="preserve">. The finished </w:t>
      </w:r>
      <w:r w:rsidR="00B533D6">
        <w:t>application should contain way less bugs.</w:t>
      </w:r>
    </w:p>
    <w:p w14:paraId="1F3C1CAB" w14:textId="2E713820" w:rsidR="00FA1CC0" w:rsidRDefault="00296123">
      <w:pPr>
        <w:pStyle w:val="Heading2"/>
      </w:pPr>
      <w:bookmarkStart w:id="20" w:name="_Toc527929574"/>
      <w:r>
        <w:t>Performance</w:t>
      </w:r>
      <w:bookmarkEnd w:id="20"/>
    </w:p>
    <w:p w14:paraId="1F3C1CB2" w14:textId="5989C0A7" w:rsidR="00FA1CC0" w:rsidRDefault="00296123">
      <w:pPr>
        <w:pStyle w:val="Heading3"/>
        <w:ind w:left="720" w:hanging="720"/>
      </w:pPr>
      <w:bookmarkStart w:id="21" w:name="_Toc527929575"/>
      <w:r>
        <w:t>&lt;</w:t>
      </w:r>
      <w:r w:rsidR="00B533D6">
        <w:t>Response time</w:t>
      </w:r>
      <w:r>
        <w:t>&gt;</w:t>
      </w:r>
      <w:bookmarkEnd w:id="21"/>
    </w:p>
    <w:p w14:paraId="1F3C1CB3" w14:textId="5C08E169" w:rsidR="00FA1CC0" w:rsidRDefault="00FE1D72" w:rsidP="00FF7C9B">
      <w:pPr>
        <w:pStyle w:val="InfoBlue"/>
      </w:pPr>
      <w:r>
        <w:t xml:space="preserve">The application should not have a long response time. The response time should </w:t>
      </w:r>
      <w:r w:rsidR="00B401E8">
        <w:t xml:space="preserve">only depend on the speed of the </w:t>
      </w:r>
      <w:r w:rsidR="00B356E7">
        <w:t>I</w:t>
      </w:r>
      <w:r w:rsidR="00B401E8">
        <w:t>nternet connection</w:t>
      </w:r>
      <w:r w:rsidR="00FC5ECA">
        <w:t xml:space="preserve">. It should not take longer than </w:t>
      </w:r>
      <w:r w:rsidR="00C43780">
        <w:t>two seconds for any transaction.</w:t>
      </w:r>
    </w:p>
    <w:p w14:paraId="490F8AF0" w14:textId="2D236571" w:rsidR="00B533D6" w:rsidRDefault="00B533D6" w:rsidP="00B533D6">
      <w:pPr>
        <w:pStyle w:val="Heading3"/>
        <w:ind w:left="720" w:hanging="720"/>
      </w:pPr>
      <w:bookmarkStart w:id="22" w:name="_Toc527929576"/>
      <w:r>
        <w:t>&lt;Capacity&gt;</w:t>
      </w:r>
      <w:bookmarkEnd w:id="22"/>
    </w:p>
    <w:p w14:paraId="6AE75E0A" w14:textId="22F10495" w:rsidR="00B533D6" w:rsidRDefault="000B069D" w:rsidP="00906EDF">
      <w:pPr>
        <w:pStyle w:val="BodyText"/>
        <w:jc w:val="both"/>
      </w:pPr>
      <w:r>
        <w:t xml:space="preserve">The application is limited </w:t>
      </w:r>
      <w:r w:rsidR="00CD3C5B">
        <w:t>by the free Firebase subscription to 1 GB of storage space and 10 GB download volume per month.</w:t>
      </w:r>
    </w:p>
    <w:p w14:paraId="27AEE12D" w14:textId="5C554F9C" w:rsidR="00B533D6" w:rsidRDefault="00B533D6" w:rsidP="00B533D6">
      <w:pPr>
        <w:pStyle w:val="Heading3"/>
        <w:ind w:left="720" w:hanging="720"/>
      </w:pPr>
      <w:bookmarkStart w:id="23" w:name="_Toc527929577"/>
      <w:r>
        <w:t>&lt;</w:t>
      </w:r>
      <w:r w:rsidR="00655BCB">
        <w:t>Degradation mode</w:t>
      </w:r>
      <w:r>
        <w:t>&gt;</w:t>
      </w:r>
      <w:bookmarkEnd w:id="23"/>
    </w:p>
    <w:p w14:paraId="21C5432D" w14:textId="0637D495" w:rsidR="00B533D6" w:rsidRPr="00B533D6" w:rsidRDefault="00195097" w:rsidP="00906EDF">
      <w:pPr>
        <w:pStyle w:val="BodyText"/>
        <w:jc w:val="both"/>
      </w:pPr>
      <w:r>
        <w:t xml:space="preserve">If the application should not be operational for any reason the last running version should be deployed as soon as the matter has been </w:t>
      </w:r>
      <w:r w:rsidR="00681FBD">
        <w:t>recognized.</w:t>
      </w:r>
    </w:p>
    <w:p w14:paraId="1F3C1CB5" w14:textId="1F90FF70" w:rsidR="00FA1CC0" w:rsidRDefault="00296123" w:rsidP="00A25FD4">
      <w:pPr>
        <w:pStyle w:val="Heading2"/>
      </w:pPr>
      <w:bookmarkStart w:id="24" w:name="_Toc527929578"/>
      <w:r>
        <w:t>Supportability</w:t>
      </w:r>
      <w:bookmarkEnd w:id="24"/>
    </w:p>
    <w:p w14:paraId="1F3C1CB6" w14:textId="0C828D94" w:rsidR="00FA1CC0" w:rsidRDefault="00296123">
      <w:pPr>
        <w:pStyle w:val="Heading3"/>
        <w:ind w:left="720" w:hanging="720"/>
      </w:pPr>
      <w:bookmarkStart w:id="25" w:name="_Toc527929579"/>
      <w:r>
        <w:t>&lt;</w:t>
      </w:r>
      <w:r w:rsidR="001E7109">
        <w:t>Testing</w:t>
      </w:r>
      <w:r>
        <w:t>&gt;</w:t>
      </w:r>
      <w:bookmarkEnd w:id="25"/>
    </w:p>
    <w:p w14:paraId="08E2C7DD" w14:textId="5980A092" w:rsidR="00C45E88" w:rsidRDefault="001E7109" w:rsidP="00FF7C9B">
      <w:pPr>
        <w:pStyle w:val="InfoBlue"/>
      </w:pPr>
      <w:r>
        <w:t>The software uses Unit Tests to ensure it</w:t>
      </w:r>
      <w:r w:rsidR="00896562">
        <w:t xml:space="preserve"> is working correctly. </w:t>
      </w:r>
      <w:r w:rsidR="00C45E88">
        <w:t>Perfect Time uses JEST to write the tests.</w:t>
      </w:r>
    </w:p>
    <w:p w14:paraId="3D34BC80" w14:textId="7596CB5A" w:rsidR="00C45E88" w:rsidRDefault="00C45E88" w:rsidP="00C45E88">
      <w:pPr>
        <w:pStyle w:val="Heading3"/>
        <w:ind w:left="720" w:hanging="720"/>
      </w:pPr>
      <w:bookmarkStart w:id="26" w:name="_Toc527929580"/>
      <w:r>
        <w:t>&lt;Coding&gt;</w:t>
      </w:r>
      <w:bookmarkEnd w:id="26"/>
    </w:p>
    <w:p w14:paraId="369CECC9" w14:textId="28D0E479" w:rsidR="00C45E88" w:rsidRPr="00C45E88" w:rsidRDefault="00C45E88" w:rsidP="00906EDF">
      <w:pPr>
        <w:pStyle w:val="BodyText"/>
        <w:jc w:val="both"/>
      </w:pPr>
      <w:r>
        <w:t>The software uses the clean code standards</w:t>
      </w:r>
      <w:r w:rsidR="007A518F">
        <w:t xml:space="preserve"> to ensure maintainability. </w:t>
      </w:r>
    </w:p>
    <w:p w14:paraId="1F3C1CB9" w14:textId="12B933EC" w:rsidR="00FA1CC0" w:rsidRDefault="00296123" w:rsidP="00A25FD4">
      <w:pPr>
        <w:pStyle w:val="Heading2"/>
      </w:pPr>
      <w:bookmarkStart w:id="27" w:name="_Toc527929581"/>
      <w:r>
        <w:t>Design Constraints</w:t>
      </w:r>
      <w:bookmarkEnd w:id="27"/>
    </w:p>
    <w:p w14:paraId="2E9A36E2" w14:textId="4AE8FFD6" w:rsidR="0054575F" w:rsidRPr="0054575F" w:rsidRDefault="00296123" w:rsidP="0054575F">
      <w:pPr>
        <w:pStyle w:val="Heading3"/>
        <w:ind w:left="720" w:hanging="720"/>
      </w:pPr>
      <w:bookmarkStart w:id="28" w:name="_Toc527929582"/>
      <w:r>
        <w:t>&lt;</w:t>
      </w:r>
      <w:r w:rsidR="0054575F">
        <w:t>React</w:t>
      </w:r>
      <w:r>
        <w:t>&gt;</w:t>
      </w:r>
      <w:bookmarkEnd w:id="28"/>
    </w:p>
    <w:p w14:paraId="0FFCDBC9" w14:textId="0FAA2A08" w:rsidR="004A42C9" w:rsidRPr="004A42C9" w:rsidRDefault="005C6CFF" w:rsidP="00FF7C9B">
      <w:pPr>
        <w:pStyle w:val="InfoBlue"/>
      </w:pPr>
      <w:r>
        <w:t xml:space="preserve">The application uses the React Framework. Future updates and API changes must be </w:t>
      </w:r>
      <w:r w:rsidR="003841E1">
        <w:t xml:space="preserve">implemented into </w:t>
      </w:r>
      <w:r w:rsidR="004A42C9">
        <w:t xml:space="preserve">the </w:t>
      </w:r>
      <w:r w:rsidR="00B67860">
        <w:t>Perfect Time Application.</w:t>
      </w:r>
    </w:p>
    <w:p w14:paraId="16D9FF17" w14:textId="6BAA7A86" w:rsidR="0054575F" w:rsidRPr="0054575F" w:rsidRDefault="0054575F" w:rsidP="0054575F">
      <w:pPr>
        <w:pStyle w:val="Heading3"/>
        <w:ind w:left="720" w:hanging="720"/>
      </w:pPr>
      <w:bookmarkStart w:id="29" w:name="_Toc527929583"/>
      <w:r>
        <w:lastRenderedPageBreak/>
        <w:t>&lt;</w:t>
      </w:r>
      <w:r w:rsidR="003028E9">
        <w:t>Redux</w:t>
      </w:r>
      <w:r>
        <w:t>&gt;</w:t>
      </w:r>
      <w:bookmarkEnd w:id="29"/>
    </w:p>
    <w:p w14:paraId="3F0751CD" w14:textId="3A35269A" w:rsidR="0054575F" w:rsidRPr="0054575F" w:rsidRDefault="003028E9" w:rsidP="0054575F">
      <w:pPr>
        <w:pStyle w:val="BodyText"/>
      </w:pPr>
      <w:r>
        <w:t xml:space="preserve">The application uses Redux to save the component states. Changes in Redux or the </w:t>
      </w:r>
      <w:r w:rsidR="009C32C2">
        <w:t>React compati</w:t>
      </w:r>
      <w:r w:rsidR="00BF429F">
        <w:t>bil</w:t>
      </w:r>
      <w:r w:rsidR="00D73E67">
        <w:t>ity will have to be adapted to</w:t>
      </w:r>
      <w:r w:rsidR="00BF429F">
        <w:t xml:space="preserve"> the </w:t>
      </w:r>
      <w:r w:rsidR="0002735D">
        <w:t>application.</w:t>
      </w:r>
    </w:p>
    <w:p w14:paraId="1F3C1CBC" w14:textId="65B9D1B7" w:rsidR="00FA1CC0" w:rsidRDefault="00296123">
      <w:pPr>
        <w:pStyle w:val="Heading2"/>
      </w:pPr>
      <w:bookmarkStart w:id="30" w:name="_Toc527929584"/>
      <w:r>
        <w:t>On-line User Documentation and Help System Requirements</w:t>
      </w:r>
      <w:bookmarkEnd w:id="30"/>
    </w:p>
    <w:p w14:paraId="1F3C1CBD" w14:textId="0180DE09" w:rsidR="00FA1CC0" w:rsidRDefault="0097633F" w:rsidP="00FF7C9B">
      <w:pPr>
        <w:pStyle w:val="InfoBlue"/>
      </w:pPr>
      <w:r>
        <w:t xml:space="preserve">The documentation of our </w:t>
      </w:r>
      <w:r w:rsidR="00064ABF">
        <w:t>software can be found in our Git-Repository</w:t>
      </w:r>
      <w:r w:rsidR="00DF32AA">
        <w:t xml:space="preserve"> or on our blog. The links can be found in the reference section of this </w:t>
      </w:r>
      <w:r w:rsidR="00EE0B76">
        <w:t>document.</w:t>
      </w:r>
    </w:p>
    <w:p w14:paraId="1F3C1CBE" w14:textId="18E79202" w:rsidR="00FA1CC0" w:rsidRDefault="00296123">
      <w:pPr>
        <w:pStyle w:val="Heading2"/>
      </w:pPr>
      <w:bookmarkStart w:id="31" w:name="_Toc527929585"/>
      <w:r>
        <w:t>Purchased Components</w:t>
      </w:r>
      <w:bookmarkEnd w:id="31"/>
    </w:p>
    <w:p w14:paraId="1F3C1CBF" w14:textId="51D5A4C7" w:rsidR="00FA1CC0" w:rsidRDefault="00530EAD" w:rsidP="00FF7C9B">
      <w:pPr>
        <w:pStyle w:val="InfoBlue"/>
      </w:pPr>
      <w:r>
        <w:t xml:space="preserve">The backend of the </w:t>
      </w:r>
      <w:r w:rsidR="00797B5B">
        <w:t>Web application is running on Google Firebase</w:t>
      </w:r>
      <w:r w:rsidR="0097633F">
        <w:t xml:space="preserve"> (free subscription plan)</w:t>
      </w:r>
      <w:r w:rsidR="00797B5B">
        <w:t>.</w:t>
      </w:r>
      <w:r w:rsidR="0097633F">
        <w:t xml:space="preserve"> </w:t>
      </w:r>
      <w:r w:rsidR="00797B5B">
        <w:t xml:space="preserve"> </w:t>
      </w:r>
    </w:p>
    <w:p w14:paraId="1F3C1CC0" w14:textId="01EF1BC7" w:rsidR="00FA1CC0" w:rsidRDefault="00296123">
      <w:pPr>
        <w:pStyle w:val="Heading2"/>
      </w:pPr>
      <w:bookmarkStart w:id="32" w:name="_Toc527929586"/>
      <w:r>
        <w:t>Interfaces</w:t>
      </w:r>
      <w:bookmarkEnd w:id="32"/>
    </w:p>
    <w:p w14:paraId="1F3C1CC1" w14:textId="77777777" w:rsidR="00FA1CC0" w:rsidRDefault="00296123" w:rsidP="00FF7C9B">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1F3C1CC2" w14:textId="41890C21" w:rsidR="00FA1CC0" w:rsidRDefault="00296123">
      <w:pPr>
        <w:pStyle w:val="Heading3"/>
        <w:ind w:left="720" w:hanging="720"/>
      </w:pPr>
      <w:bookmarkStart w:id="33" w:name="_Toc527929587"/>
      <w:r>
        <w:t>User Interfaces</w:t>
      </w:r>
      <w:bookmarkEnd w:id="33"/>
    </w:p>
    <w:p w14:paraId="73BD33A4" w14:textId="50C244CB" w:rsidR="000520A1" w:rsidRPr="000520A1" w:rsidRDefault="006D292E" w:rsidP="00FF7C9B">
      <w:pPr>
        <w:pStyle w:val="InfoBlue"/>
      </w:pPr>
      <w:r>
        <w:t xml:space="preserve">The </w:t>
      </w:r>
      <w:r w:rsidR="009414A5">
        <w:t>application is designed as a web application. It can be accesse</w:t>
      </w:r>
      <w:r w:rsidR="00782BBB">
        <w:t>d with any modern web</w:t>
      </w:r>
      <w:r w:rsidR="00BB0F43">
        <w:t xml:space="preserve"> </w:t>
      </w:r>
      <w:r w:rsidR="00782BBB">
        <w:t>browser</w:t>
      </w:r>
      <w:r w:rsidR="00BB0F43">
        <w:t xml:space="preserve">. The </w:t>
      </w:r>
      <w:r w:rsidR="000520A1">
        <w:t xml:space="preserve">design components </w:t>
      </w:r>
      <w:r w:rsidR="005F34F1">
        <w:t xml:space="preserve">that </w:t>
      </w:r>
      <w:r w:rsidR="000520A1">
        <w:t>are used</w:t>
      </w:r>
      <w:r w:rsidR="005F34F1">
        <w:t xml:space="preserve"> can be found in section 4</w:t>
      </w:r>
      <w:r w:rsidR="000520A1">
        <w:t>.</w:t>
      </w:r>
    </w:p>
    <w:p w14:paraId="1F3C1CC4" w14:textId="7D526F8A" w:rsidR="00FA1CC0" w:rsidRDefault="00296123">
      <w:pPr>
        <w:pStyle w:val="Heading3"/>
        <w:ind w:left="720" w:hanging="720"/>
      </w:pPr>
      <w:bookmarkStart w:id="34" w:name="_Toc527929588"/>
      <w:r>
        <w:t>Hardware Interfaces</w:t>
      </w:r>
      <w:bookmarkEnd w:id="34"/>
    </w:p>
    <w:p w14:paraId="1F3C1CC5" w14:textId="59B2F110" w:rsidR="00FA1CC0" w:rsidRDefault="006215A9" w:rsidP="00FF7C9B">
      <w:pPr>
        <w:pStyle w:val="InfoBlue"/>
      </w:pPr>
      <w:r>
        <w:t xml:space="preserve">This software id designed to run on any webserver. It can be accessed by any PC </w:t>
      </w:r>
      <w:r w:rsidR="008F60DB">
        <w:t>with a modern browser.</w:t>
      </w:r>
    </w:p>
    <w:p w14:paraId="1F3C1CC6" w14:textId="4640A4F4" w:rsidR="00FA1CC0" w:rsidRDefault="00296123">
      <w:pPr>
        <w:pStyle w:val="Heading3"/>
        <w:ind w:left="720" w:hanging="720"/>
      </w:pPr>
      <w:bookmarkStart w:id="35" w:name="_Toc527929589"/>
      <w:r>
        <w:t>Software Interfaces</w:t>
      </w:r>
      <w:bookmarkEnd w:id="35"/>
    </w:p>
    <w:p w14:paraId="1F3C1CC7" w14:textId="76FC3295" w:rsidR="00FA1CC0" w:rsidRDefault="0086619A" w:rsidP="00FF7C9B">
      <w:pPr>
        <w:pStyle w:val="InfoBlue"/>
      </w:pPr>
      <w:r>
        <w:t>This application is developed to work with Google Firebase</w:t>
      </w:r>
      <w:r w:rsidR="00D06E22">
        <w:t>. It uses the interfaces of Firebase.</w:t>
      </w:r>
    </w:p>
    <w:p w14:paraId="1F3C1CC8" w14:textId="01A800DD" w:rsidR="00FA1CC0" w:rsidRDefault="00296123">
      <w:pPr>
        <w:pStyle w:val="Heading3"/>
        <w:ind w:left="720" w:hanging="720"/>
      </w:pPr>
      <w:bookmarkStart w:id="36" w:name="_Toc527929590"/>
      <w:r>
        <w:t>Communications Interfaces</w:t>
      </w:r>
      <w:bookmarkEnd w:id="36"/>
    </w:p>
    <w:p w14:paraId="1F3C1CC9" w14:textId="33E68585" w:rsidR="00FA1CC0" w:rsidRDefault="009B47C5" w:rsidP="00FF7C9B">
      <w:pPr>
        <w:pStyle w:val="InfoBlue"/>
      </w:pPr>
      <w:r>
        <w:t xml:space="preserve">The communication of the </w:t>
      </w:r>
      <w:r w:rsidR="002C5C44">
        <w:t xml:space="preserve">application depends on the server / Firebase settings. It can be accessed </w:t>
      </w:r>
      <w:r w:rsidR="0058543B">
        <w:t>via https. The port and access settings depend on the server properties.</w:t>
      </w:r>
    </w:p>
    <w:p w14:paraId="1F3C1CCA" w14:textId="21BAFA30" w:rsidR="00FA1CC0" w:rsidRDefault="00296123">
      <w:pPr>
        <w:pStyle w:val="Heading2"/>
      </w:pPr>
      <w:bookmarkStart w:id="37" w:name="_Toc527929591"/>
      <w:r>
        <w:t>Licensing Requirements</w:t>
      </w:r>
      <w:bookmarkEnd w:id="37"/>
    </w:p>
    <w:p w14:paraId="1F3C1CCB" w14:textId="68DA13F3" w:rsidR="00FA1CC0" w:rsidRDefault="00B8265B" w:rsidP="00FF7C9B">
      <w:pPr>
        <w:pStyle w:val="InfoBlue"/>
      </w:pPr>
      <w:r>
        <w:t>N/A</w:t>
      </w:r>
    </w:p>
    <w:p w14:paraId="1F3C1CCC" w14:textId="3C165154" w:rsidR="00FA1CC0" w:rsidRDefault="00296123">
      <w:pPr>
        <w:pStyle w:val="Heading2"/>
      </w:pPr>
      <w:bookmarkStart w:id="38" w:name="_Toc527929592"/>
      <w:r>
        <w:t>Legal, Copyright, and Other Notices</w:t>
      </w:r>
      <w:bookmarkEnd w:id="38"/>
    </w:p>
    <w:p w14:paraId="1F3C1CCD" w14:textId="5D76CDCD" w:rsidR="00FA1CC0" w:rsidRDefault="00B8265B" w:rsidP="00FF7C9B">
      <w:pPr>
        <w:pStyle w:val="InfoBlue"/>
      </w:pPr>
      <w:r>
        <w:t>N/A</w:t>
      </w:r>
    </w:p>
    <w:p w14:paraId="1F3C1CCE" w14:textId="19A737E5" w:rsidR="00FA1CC0" w:rsidRDefault="00296123">
      <w:pPr>
        <w:pStyle w:val="Heading2"/>
      </w:pPr>
      <w:bookmarkStart w:id="39" w:name="_Toc527929593"/>
      <w:r>
        <w:t>Applicable Standards</w:t>
      </w:r>
      <w:bookmarkEnd w:id="39"/>
    </w:p>
    <w:p w14:paraId="1F3C1CCF" w14:textId="46FC2347" w:rsidR="00FA1CC0" w:rsidRDefault="007D65DE" w:rsidP="00FF7C9B">
      <w:pPr>
        <w:pStyle w:val="InfoBlue"/>
      </w:pPr>
      <w:r>
        <w:t>N/A</w:t>
      </w:r>
    </w:p>
    <w:p w14:paraId="1F3C1CD0" w14:textId="659CF97C" w:rsidR="00FA1CC0" w:rsidRDefault="00296123">
      <w:pPr>
        <w:pStyle w:val="Heading1"/>
      </w:pPr>
      <w:bookmarkStart w:id="40" w:name="_Toc527929594"/>
      <w:r>
        <w:t>Supporting Information</w:t>
      </w:r>
      <w:bookmarkEnd w:id="40"/>
    </w:p>
    <w:p w14:paraId="1F3C1CD1" w14:textId="62D14ADB" w:rsidR="005F34F1" w:rsidRDefault="005F34F1" w:rsidP="00FF7C9B">
      <w:pPr>
        <w:pStyle w:val="InfoBlue"/>
      </w:pPr>
      <w:r>
        <w:t>The following design will be used for the user interface.</w:t>
      </w:r>
      <w:bookmarkStart w:id="41" w:name="_GoBack"/>
      <w:bookmarkEnd w:id="41"/>
    </w:p>
    <w:p w14:paraId="1F3C1CD5" w14:textId="217BB4FF" w:rsidR="00493D50" w:rsidRDefault="005F34F1" w:rsidP="0019409A">
      <w:pPr>
        <w:pStyle w:val="BodyText"/>
      </w:pPr>
      <w:r>
        <w:rPr>
          <w:noProof/>
        </w:rPr>
        <w:lastRenderedPageBreak/>
        <w:drawing>
          <wp:inline distT="0" distB="0" distL="0" distR="0" wp14:anchorId="0E63109D" wp14:editId="2F2F24C7">
            <wp:extent cx="5779091" cy="813390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0664" cy="8136121"/>
                    </a:xfrm>
                    <a:prstGeom prst="rect">
                      <a:avLst/>
                    </a:prstGeom>
                    <a:noFill/>
                    <a:ln>
                      <a:noFill/>
                    </a:ln>
                  </pic:spPr>
                </pic:pic>
              </a:graphicData>
            </a:graphic>
          </wp:inline>
        </w:drawing>
      </w:r>
    </w:p>
    <w:sectPr w:rsidR="00493D50">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4044F" w14:textId="77777777" w:rsidR="000800A3" w:rsidRDefault="000800A3">
      <w:pPr>
        <w:spacing w:line="240" w:lineRule="auto"/>
      </w:pPr>
      <w:r>
        <w:separator/>
      </w:r>
    </w:p>
  </w:endnote>
  <w:endnote w:type="continuationSeparator" w:id="0">
    <w:p w14:paraId="4E67DF80" w14:textId="77777777" w:rsidR="000800A3" w:rsidRDefault="00080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F" w14:textId="77777777" w:rsidR="00FA1CC0"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3C1CE0" w14:textId="77777777" w:rsidR="00FA1CC0" w:rsidRDefault="00FA1C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1CC0" w14:paraId="1F3C1CED" w14:textId="77777777">
      <w:tc>
        <w:tcPr>
          <w:tcW w:w="3162" w:type="dxa"/>
          <w:tcBorders>
            <w:top w:val="nil"/>
            <w:left w:val="nil"/>
            <w:bottom w:val="nil"/>
            <w:right w:val="nil"/>
          </w:tcBorders>
        </w:tcPr>
        <w:p w14:paraId="1F3C1CEA" w14:textId="77777777" w:rsidR="00FA1CC0" w:rsidRDefault="00296123">
          <w:pPr>
            <w:ind w:right="360"/>
          </w:pPr>
          <w:r>
            <w:t>Confidential</w:t>
          </w:r>
        </w:p>
      </w:tc>
      <w:tc>
        <w:tcPr>
          <w:tcW w:w="3162" w:type="dxa"/>
          <w:tcBorders>
            <w:top w:val="nil"/>
            <w:left w:val="nil"/>
            <w:bottom w:val="nil"/>
            <w:right w:val="nil"/>
          </w:tcBorders>
        </w:tcPr>
        <w:p w14:paraId="1F3C1CEB" w14:textId="164CC5F9" w:rsidR="00FA1CC0" w:rsidRDefault="00296123">
          <w:pPr>
            <w:jc w:val="center"/>
          </w:pPr>
          <w:r>
            <w:sym w:font="Symbol" w:char="F0D3"/>
          </w:r>
          <w:r w:rsidR="00277CB0">
            <w:fldChar w:fldCharType="begin"/>
          </w:r>
          <w:r w:rsidR="00277CB0">
            <w:instrText xml:space="preserve"> DOCPROPERTY "Company"  \* MERGEFORMAT </w:instrText>
          </w:r>
          <w:r w:rsidR="00277CB0">
            <w:fldChar w:fldCharType="separate"/>
          </w:r>
          <w:r w:rsidR="003B3D6E">
            <w:t>Perfect Time</w:t>
          </w:r>
          <w:r w:rsidR="00277CB0">
            <w:fldChar w:fldCharType="end"/>
          </w:r>
          <w:r>
            <w:t xml:space="preserve">, </w:t>
          </w:r>
          <w:r>
            <w:fldChar w:fldCharType="begin"/>
          </w:r>
          <w:r>
            <w:instrText xml:space="preserve"> DATE \@ "yyyy" </w:instrText>
          </w:r>
          <w:r>
            <w:fldChar w:fldCharType="separate"/>
          </w:r>
          <w:r w:rsidR="00472D36">
            <w:rPr>
              <w:noProof/>
            </w:rPr>
            <w:t>2018</w:t>
          </w:r>
          <w:r>
            <w:fldChar w:fldCharType="end"/>
          </w:r>
        </w:p>
      </w:tc>
      <w:tc>
        <w:tcPr>
          <w:tcW w:w="3162" w:type="dxa"/>
          <w:tcBorders>
            <w:top w:val="nil"/>
            <w:left w:val="nil"/>
            <w:bottom w:val="nil"/>
            <w:right w:val="nil"/>
          </w:tcBorders>
        </w:tcPr>
        <w:p w14:paraId="1F3C1CEC" w14:textId="77777777" w:rsidR="00FA1CC0" w:rsidRDefault="0029612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93D50">
            <w:rPr>
              <w:rStyle w:val="PageNumber"/>
              <w:noProof/>
            </w:rPr>
            <w:t>8</w:t>
          </w:r>
          <w:r>
            <w:rPr>
              <w:rStyle w:val="PageNumber"/>
            </w:rPr>
            <w:fldChar w:fldCharType="end"/>
          </w:r>
        </w:p>
      </w:tc>
    </w:tr>
  </w:tbl>
  <w:p w14:paraId="1F3C1CEE" w14:textId="77777777" w:rsidR="00FA1CC0" w:rsidRDefault="00FA1C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F0" w14:textId="77777777" w:rsidR="00FA1CC0" w:rsidRDefault="00FA1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19812" w14:textId="77777777" w:rsidR="000800A3" w:rsidRDefault="000800A3">
      <w:pPr>
        <w:spacing w:line="240" w:lineRule="auto"/>
      </w:pPr>
      <w:r>
        <w:separator/>
      </w:r>
    </w:p>
  </w:footnote>
  <w:footnote w:type="continuationSeparator" w:id="0">
    <w:p w14:paraId="1E742F91" w14:textId="77777777" w:rsidR="000800A3" w:rsidRDefault="000800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A" w14:textId="77777777" w:rsidR="00FA1CC0" w:rsidRDefault="00FA1CC0">
    <w:pPr>
      <w:rPr>
        <w:sz w:val="24"/>
      </w:rPr>
    </w:pPr>
  </w:p>
  <w:p w14:paraId="1F3C1CDB" w14:textId="77777777" w:rsidR="00FA1CC0" w:rsidRDefault="00FA1CC0">
    <w:pPr>
      <w:pBdr>
        <w:top w:val="single" w:sz="6" w:space="1" w:color="auto"/>
      </w:pBdr>
      <w:rPr>
        <w:sz w:val="24"/>
      </w:rPr>
    </w:pPr>
  </w:p>
  <w:p w14:paraId="1F3C1CDC" w14:textId="372B399D" w:rsidR="00FA1CC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B3D6E">
      <w:rPr>
        <w:rFonts w:ascii="Arial" w:hAnsi="Arial"/>
        <w:b/>
        <w:sz w:val="36"/>
      </w:rPr>
      <w:t>Perfect Time</w:t>
    </w:r>
    <w:r>
      <w:rPr>
        <w:rFonts w:ascii="Arial" w:hAnsi="Arial"/>
        <w:b/>
        <w:sz w:val="36"/>
      </w:rPr>
      <w:fldChar w:fldCharType="end"/>
    </w:r>
  </w:p>
  <w:p w14:paraId="1F3C1CDD" w14:textId="77777777" w:rsidR="00FA1CC0" w:rsidRDefault="00FA1CC0">
    <w:pPr>
      <w:pBdr>
        <w:bottom w:val="single" w:sz="6" w:space="1" w:color="auto"/>
      </w:pBdr>
      <w:jc w:val="right"/>
      <w:rPr>
        <w:sz w:val="24"/>
      </w:rPr>
    </w:pPr>
  </w:p>
  <w:p w14:paraId="1F3C1CDE" w14:textId="77777777" w:rsidR="00FA1CC0" w:rsidRDefault="00FA1C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1CC0" w14:paraId="1F3C1CE3" w14:textId="77777777">
      <w:tc>
        <w:tcPr>
          <w:tcW w:w="6379" w:type="dxa"/>
        </w:tcPr>
        <w:p w14:paraId="1F3C1CE1" w14:textId="1FD4F699" w:rsidR="00FA1CC0" w:rsidRDefault="00277CB0">
          <w:r>
            <w:fldChar w:fldCharType="begin"/>
          </w:r>
          <w:r>
            <w:instrText xml:space="preserve"> SUBJECT  \* MERGEFORMAT </w:instrText>
          </w:r>
          <w:r>
            <w:fldChar w:fldCharType="separate"/>
          </w:r>
          <w:r w:rsidR="003B3D6E">
            <w:t>Perfect Time - Plan your trip</w:t>
          </w:r>
          <w:r>
            <w:fldChar w:fldCharType="end"/>
          </w:r>
        </w:p>
      </w:tc>
      <w:tc>
        <w:tcPr>
          <w:tcW w:w="3179" w:type="dxa"/>
        </w:tcPr>
        <w:p w14:paraId="1F3C1CE2" w14:textId="77777777" w:rsidR="00FA1CC0" w:rsidRDefault="00296123">
          <w:pPr>
            <w:tabs>
              <w:tab w:val="left" w:pos="1135"/>
            </w:tabs>
            <w:spacing w:before="40"/>
            <w:ind w:right="68"/>
          </w:pPr>
          <w:r>
            <w:t xml:space="preserve">  Version:           &lt;1.0&gt;</w:t>
          </w:r>
        </w:p>
      </w:tc>
    </w:tr>
    <w:tr w:rsidR="00FA1CC0" w14:paraId="1F3C1CE6" w14:textId="77777777">
      <w:tc>
        <w:tcPr>
          <w:tcW w:w="6379" w:type="dxa"/>
        </w:tcPr>
        <w:p w14:paraId="1F3C1CE4" w14:textId="076B3E11" w:rsidR="00FA1CC0" w:rsidRDefault="00277CB0">
          <w:r>
            <w:fldChar w:fldCharType="begin"/>
          </w:r>
          <w:r>
            <w:instrText xml:space="preserve"> TITLE  \* MERGEFORMAT </w:instrText>
          </w:r>
          <w:r>
            <w:fldChar w:fldCharType="separate"/>
          </w:r>
          <w:r w:rsidR="003B3D6E">
            <w:t>Software Requirements Specification</w:t>
          </w:r>
          <w:r>
            <w:fldChar w:fldCharType="end"/>
          </w:r>
        </w:p>
      </w:tc>
      <w:tc>
        <w:tcPr>
          <w:tcW w:w="3179" w:type="dxa"/>
        </w:tcPr>
        <w:p w14:paraId="1F3C1CE5" w14:textId="30BBFAD7" w:rsidR="00FA1CC0" w:rsidRDefault="00296123">
          <w:r>
            <w:t xml:space="preserve">  Date:  </w:t>
          </w:r>
          <w:sdt>
            <w:sdtPr>
              <w:alias w:val="Veröffentlichungsdatum"/>
              <w:tag w:val=""/>
              <w:id w:val="1747918280"/>
              <w:placeholder>
                <w:docPart w:val="D9A2124675CC4A18870CF3AE2708B925"/>
              </w:placeholder>
              <w:showingPlcHdr/>
              <w:dataBinding w:prefixMappings="xmlns:ns0='http://schemas.microsoft.com/office/2006/coverPageProps' " w:xpath="/ns0:CoverPageProperties[1]/ns0:PublishDate[1]" w:storeItemID="{55AF091B-3C7A-41E3-B477-F2FDAA23CFDA}"/>
              <w:date>
                <w:lid w:val="de-DE"/>
                <w:storeMappedDataAs w:val="dateTime"/>
                <w:calendar w:val="gregorian"/>
              </w:date>
            </w:sdtPr>
            <w:sdtEndPr/>
            <w:sdtContent>
              <w:r w:rsidR="00091B13" w:rsidRPr="00A64511">
                <w:rPr>
                  <w:rStyle w:val="PlaceholderText"/>
                </w:rPr>
                <w:t>[Veröffentlichungsdatum]</w:t>
              </w:r>
            </w:sdtContent>
          </w:sdt>
        </w:p>
      </w:tc>
    </w:tr>
    <w:tr w:rsidR="00FA1CC0" w14:paraId="1F3C1CE8" w14:textId="77777777">
      <w:tc>
        <w:tcPr>
          <w:tcW w:w="9558" w:type="dxa"/>
          <w:gridSpan w:val="2"/>
        </w:tcPr>
        <w:p w14:paraId="1F3C1CE7" w14:textId="77777777" w:rsidR="00FA1CC0" w:rsidRDefault="00296123">
          <w:r>
            <w:t>&lt;document identifier&gt;</w:t>
          </w:r>
        </w:p>
      </w:tc>
    </w:tr>
  </w:tbl>
  <w:p w14:paraId="1F3C1CE9" w14:textId="77777777" w:rsidR="00FA1CC0" w:rsidRDefault="00FA1C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EF" w14:textId="77777777" w:rsidR="00FA1CC0" w:rsidRDefault="00FA1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7A48DA"/>
    <w:multiLevelType w:val="hybridMultilevel"/>
    <w:tmpl w:val="335255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05D0D"/>
    <w:rsid w:val="0002735D"/>
    <w:rsid w:val="000349A8"/>
    <w:rsid w:val="000440A6"/>
    <w:rsid w:val="0005116C"/>
    <w:rsid w:val="000520A1"/>
    <w:rsid w:val="00064ABF"/>
    <w:rsid w:val="000800A3"/>
    <w:rsid w:val="0008569A"/>
    <w:rsid w:val="00091B13"/>
    <w:rsid w:val="00095381"/>
    <w:rsid w:val="000A55A7"/>
    <w:rsid w:val="000A79E3"/>
    <w:rsid w:val="000B069D"/>
    <w:rsid w:val="000C3E03"/>
    <w:rsid w:val="000C5263"/>
    <w:rsid w:val="000D171F"/>
    <w:rsid w:val="000E390C"/>
    <w:rsid w:val="00100B66"/>
    <w:rsid w:val="001074CA"/>
    <w:rsid w:val="0011666E"/>
    <w:rsid w:val="0013301C"/>
    <w:rsid w:val="001357DE"/>
    <w:rsid w:val="0014026B"/>
    <w:rsid w:val="00145841"/>
    <w:rsid w:val="0017024F"/>
    <w:rsid w:val="00193EA9"/>
    <w:rsid w:val="0019409A"/>
    <w:rsid w:val="00195097"/>
    <w:rsid w:val="00196FFF"/>
    <w:rsid w:val="001A042E"/>
    <w:rsid w:val="001A1F4C"/>
    <w:rsid w:val="001A7C9B"/>
    <w:rsid w:val="001D0DAA"/>
    <w:rsid w:val="001E7109"/>
    <w:rsid w:val="001E7A38"/>
    <w:rsid w:val="00201349"/>
    <w:rsid w:val="002129C9"/>
    <w:rsid w:val="00220655"/>
    <w:rsid w:val="00232023"/>
    <w:rsid w:val="00277CB0"/>
    <w:rsid w:val="00292926"/>
    <w:rsid w:val="00296123"/>
    <w:rsid w:val="002C2F58"/>
    <w:rsid w:val="002C5C44"/>
    <w:rsid w:val="002D6F70"/>
    <w:rsid w:val="002E1ABE"/>
    <w:rsid w:val="002F0634"/>
    <w:rsid w:val="003028E9"/>
    <w:rsid w:val="00305FE8"/>
    <w:rsid w:val="0031004C"/>
    <w:rsid w:val="0032058E"/>
    <w:rsid w:val="00332A43"/>
    <w:rsid w:val="0033403D"/>
    <w:rsid w:val="00334CE8"/>
    <w:rsid w:val="0033636D"/>
    <w:rsid w:val="003564E3"/>
    <w:rsid w:val="003642C1"/>
    <w:rsid w:val="003841E1"/>
    <w:rsid w:val="00396CC0"/>
    <w:rsid w:val="003A40AF"/>
    <w:rsid w:val="003B3D6E"/>
    <w:rsid w:val="003B6CF2"/>
    <w:rsid w:val="003D2FDB"/>
    <w:rsid w:val="00413E26"/>
    <w:rsid w:val="00414A73"/>
    <w:rsid w:val="00421F79"/>
    <w:rsid w:val="00422DE1"/>
    <w:rsid w:val="00425B5F"/>
    <w:rsid w:val="00446B8C"/>
    <w:rsid w:val="00455ADF"/>
    <w:rsid w:val="00456120"/>
    <w:rsid w:val="004705D0"/>
    <w:rsid w:val="00472D36"/>
    <w:rsid w:val="00481916"/>
    <w:rsid w:val="00493D50"/>
    <w:rsid w:val="004970F4"/>
    <w:rsid w:val="004A1810"/>
    <w:rsid w:val="004A2E53"/>
    <w:rsid w:val="004A42C9"/>
    <w:rsid w:val="004D484B"/>
    <w:rsid w:val="004F3020"/>
    <w:rsid w:val="00514F77"/>
    <w:rsid w:val="005159BB"/>
    <w:rsid w:val="00530EAD"/>
    <w:rsid w:val="0054575F"/>
    <w:rsid w:val="00551C6F"/>
    <w:rsid w:val="0057161C"/>
    <w:rsid w:val="00580669"/>
    <w:rsid w:val="00583152"/>
    <w:rsid w:val="0058543B"/>
    <w:rsid w:val="00596691"/>
    <w:rsid w:val="005C016A"/>
    <w:rsid w:val="005C6CFF"/>
    <w:rsid w:val="005D12EF"/>
    <w:rsid w:val="005E1E76"/>
    <w:rsid w:val="005E5F7B"/>
    <w:rsid w:val="005F34F1"/>
    <w:rsid w:val="00601753"/>
    <w:rsid w:val="00604E35"/>
    <w:rsid w:val="006215A9"/>
    <w:rsid w:val="00625309"/>
    <w:rsid w:val="00655BCB"/>
    <w:rsid w:val="00681FBD"/>
    <w:rsid w:val="00683D00"/>
    <w:rsid w:val="00693D34"/>
    <w:rsid w:val="00695A54"/>
    <w:rsid w:val="006B1926"/>
    <w:rsid w:val="006C6413"/>
    <w:rsid w:val="006D292E"/>
    <w:rsid w:val="006D2E5D"/>
    <w:rsid w:val="006E21E6"/>
    <w:rsid w:val="006E2C6E"/>
    <w:rsid w:val="0070090E"/>
    <w:rsid w:val="007100A9"/>
    <w:rsid w:val="007252AC"/>
    <w:rsid w:val="00731FF0"/>
    <w:rsid w:val="00733EB7"/>
    <w:rsid w:val="00741048"/>
    <w:rsid w:val="00741299"/>
    <w:rsid w:val="00744989"/>
    <w:rsid w:val="00747A38"/>
    <w:rsid w:val="00750D8B"/>
    <w:rsid w:val="00756B3E"/>
    <w:rsid w:val="00782BBB"/>
    <w:rsid w:val="00797B5B"/>
    <w:rsid w:val="007A518F"/>
    <w:rsid w:val="007C0885"/>
    <w:rsid w:val="007C1B88"/>
    <w:rsid w:val="007C7C0C"/>
    <w:rsid w:val="007D0DDF"/>
    <w:rsid w:val="007D65DE"/>
    <w:rsid w:val="00811896"/>
    <w:rsid w:val="00812526"/>
    <w:rsid w:val="00814EEA"/>
    <w:rsid w:val="00820E48"/>
    <w:rsid w:val="00835111"/>
    <w:rsid w:val="0084430D"/>
    <w:rsid w:val="00855CDB"/>
    <w:rsid w:val="0085739F"/>
    <w:rsid w:val="0086619A"/>
    <w:rsid w:val="00867FA2"/>
    <w:rsid w:val="00882DB1"/>
    <w:rsid w:val="00896562"/>
    <w:rsid w:val="008A0860"/>
    <w:rsid w:val="008A4C6B"/>
    <w:rsid w:val="008A65E4"/>
    <w:rsid w:val="008B087E"/>
    <w:rsid w:val="008B396C"/>
    <w:rsid w:val="008B5F34"/>
    <w:rsid w:val="008C5892"/>
    <w:rsid w:val="008D0617"/>
    <w:rsid w:val="008D196A"/>
    <w:rsid w:val="008D3B4E"/>
    <w:rsid w:val="008E34C4"/>
    <w:rsid w:val="008E468A"/>
    <w:rsid w:val="008F60DB"/>
    <w:rsid w:val="00906EDF"/>
    <w:rsid w:val="00910347"/>
    <w:rsid w:val="00931CC8"/>
    <w:rsid w:val="009414A5"/>
    <w:rsid w:val="00942D14"/>
    <w:rsid w:val="00950B08"/>
    <w:rsid w:val="00963CD8"/>
    <w:rsid w:val="0097633F"/>
    <w:rsid w:val="009A5872"/>
    <w:rsid w:val="009B47C5"/>
    <w:rsid w:val="009B4FE4"/>
    <w:rsid w:val="009B5C93"/>
    <w:rsid w:val="009C32C2"/>
    <w:rsid w:val="009F222A"/>
    <w:rsid w:val="009F4FBD"/>
    <w:rsid w:val="00A0632E"/>
    <w:rsid w:val="00A17C6D"/>
    <w:rsid w:val="00A25FD4"/>
    <w:rsid w:val="00A2778D"/>
    <w:rsid w:val="00A50B01"/>
    <w:rsid w:val="00A55027"/>
    <w:rsid w:val="00A719A1"/>
    <w:rsid w:val="00A744E9"/>
    <w:rsid w:val="00A74BEB"/>
    <w:rsid w:val="00A961CF"/>
    <w:rsid w:val="00AA2FEA"/>
    <w:rsid w:val="00AA67F9"/>
    <w:rsid w:val="00AA7774"/>
    <w:rsid w:val="00AB47F1"/>
    <w:rsid w:val="00AD3D89"/>
    <w:rsid w:val="00AF37EA"/>
    <w:rsid w:val="00B27D12"/>
    <w:rsid w:val="00B3104F"/>
    <w:rsid w:val="00B356E7"/>
    <w:rsid w:val="00B40015"/>
    <w:rsid w:val="00B401E8"/>
    <w:rsid w:val="00B40EF9"/>
    <w:rsid w:val="00B411CF"/>
    <w:rsid w:val="00B43F04"/>
    <w:rsid w:val="00B533D6"/>
    <w:rsid w:val="00B67860"/>
    <w:rsid w:val="00B8265B"/>
    <w:rsid w:val="00B841DB"/>
    <w:rsid w:val="00B930D8"/>
    <w:rsid w:val="00BA346D"/>
    <w:rsid w:val="00BB0F43"/>
    <w:rsid w:val="00BD3B7B"/>
    <w:rsid w:val="00BE05FF"/>
    <w:rsid w:val="00BF429F"/>
    <w:rsid w:val="00BF4F83"/>
    <w:rsid w:val="00C15FE5"/>
    <w:rsid w:val="00C40A76"/>
    <w:rsid w:val="00C43780"/>
    <w:rsid w:val="00C45E88"/>
    <w:rsid w:val="00C5247B"/>
    <w:rsid w:val="00C60B3A"/>
    <w:rsid w:val="00C63363"/>
    <w:rsid w:val="00C64EF3"/>
    <w:rsid w:val="00CA33AB"/>
    <w:rsid w:val="00CB4BF3"/>
    <w:rsid w:val="00CB5726"/>
    <w:rsid w:val="00CD3C5B"/>
    <w:rsid w:val="00CF22FF"/>
    <w:rsid w:val="00D06219"/>
    <w:rsid w:val="00D06E22"/>
    <w:rsid w:val="00D73E67"/>
    <w:rsid w:val="00D740C1"/>
    <w:rsid w:val="00D87CC2"/>
    <w:rsid w:val="00D94F28"/>
    <w:rsid w:val="00DA309F"/>
    <w:rsid w:val="00DA363A"/>
    <w:rsid w:val="00DC2123"/>
    <w:rsid w:val="00DF32AA"/>
    <w:rsid w:val="00E03D30"/>
    <w:rsid w:val="00E21046"/>
    <w:rsid w:val="00E21775"/>
    <w:rsid w:val="00E262F8"/>
    <w:rsid w:val="00E316D0"/>
    <w:rsid w:val="00E50ED6"/>
    <w:rsid w:val="00E8646F"/>
    <w:rsid w:val="00EA1F49"/>
    <w:rsid w:val="00EC4493"/>
    <w:rsid w:val="00EC5983"/>
    <w:rsid w:val="00EE0B76"/>
    <w:rsid w:val="00EE24BD"/>
    <w:rsid w:val="00EE27A9"/>
    <w:rsid w:val="00EF0122"/>
    <w:rsid w:val="00EF600F"/>
    <w:rsid w:val="00F00B95"/>
    <w:rsid w:val="00F04CB3"/>
    <w:rsid w:val="00F316F6"/>
    <w:rsid w:val="00F41550"/>
    <w:rsid w:val="00F56D52"/>
    <w:rsid w:val="00F704CC"/>
    <w:rsid w:val="00F7507E"/>
    <w:rsid w:val="00F838B8"/>
    <w:rsid w:val="00F945F6"/>
    <w:rsid w:val="00FA1CC0"/>
    <w:rsid w:val="00FB5981"/>
    <w:rsid w:val="00FC5ECA"/>
    <w:rsid w:val="00FD4674"/>
    <w:rsid w:val="00FE1D72"/>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1C35"/>
  <w15:docId w15:val="{62C36944-5DED-418E-823C-94F1BAB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FF7C9B"/>
    <w:pPr>
      <w:spacing w:before="120" w:after="120"/>
      <w:ind w:left="709"/>
      <w:jc w:val="both"/>
    </w:pPr>
    <w:rPr>
      <w:color w:val="000000" w:themeColor="text1"/>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character" w:styleId="PlaceholderText">
    <w:name w:val="Placeholder Text"/>
    <w:basedOn w:val="DefaultParagraphFont"/>
    <w:uiPriority w:val="99"/>
    <w:semiHidden/>
    <w:rsid w:val="00091B13"/>
    <w:rPr>
      <w:color w:val="808080"/>
    </w:rPr>
  </w:style>
  <w:style w:type="character" w:styleId="UnresolvedMention">
    <w:name w:val="Unresolved Mention"/>
    <w:basedOn w:val="DefaultParagraphFont"/>
    <w:uiPriority w:val="99"/>
    <w:semiHidden/>
    <w:unhideWhenUsed/>
    <w:rsid w:val="00F3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erfecttime-planyourtrip.firebaseapp.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github.com/Tallround3r/PerfectTim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fecttime.myjetbrains.com/youtrack/agil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erfecttime608150251.wordpress.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2124675CC4A18870CF3AE2708B925"/>
        <w:category>
          <w:name w:val="Allgemein"/>
          <w:gallery w:val="placeholder"/>
        </w:category>
        <w:types>
          <w:type w:val="bbPlcHdr"/>
        </w:types>
        <w:behaviors>
          <w:behavior w:val="content"/>
        </w:behaviors>
        <w:guid w:val="{1F3503AF-481A-4AAD-AFEA-68947DF7499D}"/>
      </w:docPartPr>
      <w:docPartBody>
        <w:p w:rsidR="00460E18" w:rsidRDefault="00692FC4">
          <w:r w:rsidRPr="00A64511">
            <w:rPr>
              <w:rStyle w:val="Placehold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C4"/>
    <w:rsid w:val="00460E18"/>
    <w:rsid w:val="00692FC4"/>
    <w:rsid w:val="00F65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FC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2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54BA5-AAC4-4287-BFDF-CC879EC4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10</Pages>
  <Words>2143</Words>
  <Characters>13505</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Requirements Specification</vt:lpstr>
      <vt:lpstr>Software Requirements Specification</vt:lpstr>
    </vt:vector>
  </TitlesOfParts>
  <Company>Perfect Time</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Perfect Time - Plan your trip</dc:subject>
  <dc:creator>Prof. Kay Margarethe Berkling, PhD</dc:creator>
  <cp:lastModifiedBy>Fries, Lea</cp:lastModifiedBy>
  <cp:revision>256</cp:revision>
  <cp:lastPrinted>2018-10-21T21:57:00Z</cp:lastPrinted>
  <dcterms:created xsi:type="dcterms:W3CDTF">2013-07-15T18:06:00Z</dcterms:created>
  <dcterms:modified xsi:type="dcterms:W3CDTF">2018-10-22T18:10:00Z</dcterms:modified>
</cp:coreProperties>
</file>